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xmlns:wp14="http://schemas.microsoft.com/office/word/2010/wordml" w:rsidR="00000000" w:rsidP="7FC2A463" w:rsidRDefault="008F0BF7" w14:paraId="5FD47F75" wp14:textId="77777777">
      <w:pPr>
        <w:pStyle w:val="Header"/>
        <w:tabs>
          <w:tab w:val="clear" w:pos="4252"/>
          <w:tab w:val="clear" w:pos="8504"/>
        </w:tabs>
        <w:jc w:val="center"/>
        <w:rPr>
          <w:rFonts w:ascii="Times New Roman Italic" w:hAnsi="Times New Roman Italic" w:eastAsia="Times New Roman Italic" w:cs="Times New Roman Italic"/>
          <w:b w:val="1"/>
          <w:bCs w:val="1"/>
          <w:color w:val="auto"/>
          <w:sz w:val="32"/>
          <w:szCs w:val="32"/>
        </w:rPr>
      </w:pPr>
      <w:r w:rsidRPr="7FC2A463" w:rsidR="008F0BF7">
        <w:rPr>
          <w:rFonts w:ascii="Times New Roman Italic" w:hAnsi="Times New Roman Italic" w:eastAsia="Times New Roman Italic" w:cs="Times New Roman Italic"/>
          <w:b w:val="1"/>
          <w:bCs w:val="1"/>
          <w:color w:val="auto"/>
          <w:sz w:val="32"/>
          <w:szCs w:val="32"/>
        </w:rPr>
        <w:t>Software Requirements Specification (SRS) Document</w:t>
      </w:r>
    </w:p>
    <w:tbl>
      <w:tblPr>
        <w:tblW w:w="724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"/>
        <w:gridCol w:w="7080"/>
      </w:tblGrid>
      <w:tr xmlns:wp14="http://schemas.microsoft.com/office/word/2010/wordml" w:rsidR="00000000" w:rsidTr="7FC2A463" w14:paraId="201DB431" wp14:textId="77777777">
        <w:trPr/>
        <w:tc>
          <w:tcPr>
            <w:tcW w:w="163" w:type="dxa"/>
            <w:shd w:val="clear" w:color="auto" w:fill="auto"/>
            <w:tcMar/>
          </w:tcPr>
          <w:p w:rsidR="00000000" w:rsidP="7FC2A463" w:rsidRDefault="008F0BF7" w14:paraId="672A6659" wp14:textId="77777777">
            <w:pPr>
              <w:snapToGrid w:val="0"/>
              <w:spacing w:after="0"/>
              <w:jc w:val="left"/>
              <w:rPr>
                <w:rFonts w:ascii="Times New Roman Italic" w:hAnsi="Times New Roman Italic" w:eastAsia="Times New Roman Italic" w:cs="Times New Roman Italic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7080" w:type="dxa"/>
            <w:shd w:val="clear" w:color="auto" w:fill="auto"/>
            <w:tcMar/>
          </w:tcPr>
          <w:p w:rsidR="00000000" w:rsidP="7FC2A463" w:rsidRDefault="008F0BF7" w14:paraId="25A94B28" wp14:textId="4F569D49">
            <w:pPr>
              <w:spacing w:after="0"/>
              <w:jc w:val="center"/>
              <w:rPr>
                <w:rFonts w:ascii="Times New Roman Italic" w:hAnsi="Times New Roman Italic" w:eastAsia="Times New Roman Italic" w:cs="Times New Roman Italic"/>
                <w:color w:val="auto"/>
                <w:sz w:val="24"/>
                <w:szCs w:val="24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color w:val="auto"/>
                <w:sz w:val="24"/>
                <w:szCs w:val="24"/>
              </w:rPr>
              <w:t>&lt;Making 105 a smart classroom, DASS-Team-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color w:val="auto"/>
                <w:sz w:val="24"/>
                <w:szCs w:val="24"/>
              </w:rPr>
              <w:t>21,</w:t>
            </w:r>
          </w:p>
          <w:p w:rsidR="00000000" w:rsidP="7FC2A463" w:rsidRDefault="008F0BF7" w14:paraId="3EE4A2E5" wp14:textId="0E22E30D">
            <w:pPr>
              <w:spacing w:after="0"/>
              <w:jc w:val="center"/>
              <w:rPr>
                <w:rFonts w:ascii="Times New Roman Italic" w:hAnsi="Times New Roman Italic" w:eastAsia="Times New Roman Italic" w:cs="Times New Roman Italic"/>
                <w:color w:val="auto"/>
                <w:sz w:val="24"/>
                <w:szCs w:val="24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color w:val="auto"/>
                <w:sz w:val="24"/>
                <w:szCs w:val="24"/>
              </w:rPr>
              <w:t xml:space="preserve">Archit 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color w:val="auto"/>
                <w:sz w:val="24"/>
                <w:szCs w:val="24"/>
              </w:rPr>
              <w:t>Goyal,</w:t>
            </w:r>
            <w:r w:rsidRPr="7FC2A463" w:rsidR="65E0F06A">
              <w:rPr>
                <w:rFonts w:ascii="Times New Roman Italic" w:hAnsi="Times New Roman Italic" w:eastAsia="Times New Roman Italic" w:cs="Times New Roman Italic"/>
                <w:color w:val="auto"/>
                <w:sz w:val="24"/>
                <w:szCs w:val="24"/>
              </w:rPr>
              <w:t xml:space="preserve"> 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color w:val="auto"/>
                <w:sz w:val="24"/>
                <w:szCs w:val="24"/>
              </w:rPr>
              <w:t>Priyanshu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color w:val="auto"/>
                <w:sz w:val="24"/>
                <w:szCs w:val="24"/>
              </w:rPr>
              <w:t xml:space="preserve"> Madaan, Vishal Verma, Akash Verma&gt;</w:t>
            </w:r>
          </w:p>
        </w:tc>
      </w:tr>
    </w:tbl>
    <w:p xmlns:wp14="http://schemas.microsoft.com/office/word/2010/wordml" w:rsidR="00000000" w:rsidP="7FC2A463" w:rsidRDefault="008F0BF7" w14:paraId="0A37501D" wp14:textId="77777777">
      <w:pPr>
        <w:pStyle w:val="Header"/>
        <w:tabs>
          <w:tab w:val="clear" w:pos="4252"/>
          <w:tab w:val="clear" w:pos="8504"/>
        </w:tabs>
        <w:spacing w:before="120" w:after="120"/>
        <w:rPr>
          <w:rFonts w:ascii="Times New Roman Italic" w:hAnsi="Times New Roman Italic" w:eastAsia="Times New Roman Italic" w:cs="Times New Roman Italic"/>
          <w:color w:val="auto"/>
          <w:sz w:val="22"/>
          <w:szCs w:val="22"/>
        </w:rPr>
      </w:pPr>
    </w:p>
    <w:p xmlns:wp14="http://schemas.microsoft.com/office/word/2010/wordml" w:rsidR="00000000" w:rsidP="7FC2A463" w:rsidRDefault="008F0BF7" w14:paraId="3CAD0BE6" wp14:textId="77777777">
      <w:pPr>
        <w:pStyle w:val="Heading1"/>
        <w:numPr>
          <w:numId w:val="0"/>
        </w:numPr>
        <w:rPr>
          <w:rFonts w:ascii="Times New Roman Italic" w:hAnsi="Times New Roman Italic" w:eastAsia="Times New Roman Italic" w:cs="Times New Roman Italic"/>
          <w:color w:val="auto"/>
        </w:rPr>
      </w:pPr>
      <w:r w:rsidRPr="7FC2A463" w:rsidR="008F0BF7">
        <w:rPr>
          <w:rFonts w:ascii="Times New Roman Italic" w:hAnsi="Times New Roman Italic" w:eastAsia="Times New Roman Italic" w:cs="Times New Roman Italic"/>
          <w:color w:val="auto"/>
        </w:rPr>
        <w:t xml:space="preserve">Brief problem statement </w:t>
      </w:r>
    </w:p>
    <w:p xmlns:wp14="http://schemas.microsoft.com/office/word/2010/wordml" w:rsidR="00000000" w:rsidP="7FC2A463" w:rsidRDefault="008F0BF7" w14:paraId="76E0B427" wp14:textId="6FC45297">
      <w:pPr>
        <w:pStyle w:val="BodyText2"/>
        <w:spacing w:after="120"/>
        <w:jc w:val="left"/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</w:pPr>
      <w:r w:rsidRPr="7FC2A463" w:rsidR="008F0BF7">
        <w:rPr>
          <w:rFonts w:ascii="Times New Roman Italic" w:hAnsi="Times New Roman Italic" w:eastAsia="Times New Roman Italic" w:cs="Times New Roman Italic"/>
          <w:color w:val="auto"/>
          <w:sz w:val="22"/>
          <w:szCs w:val="22"/>
        </w:rPr>
        <w:t>Converting H-105 from a normal classroom to a smart classroom.</w:t>
      </w:r>
      <w:r>
        <w:br/>
      </w:r>
      <w:r w:rsidRPr="7FC2A463" w:rsidR="008F0BF7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>(-Controll</w:t>
      </w:r>
      <w:r w:rsidRPr="7FC2A463" w:rsidR="008F0BF7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 xml:space="preserve">ing IR devices like </w:t>
      </w:r>
      <w:r w:rsidRPr="7FC2A463" w:rsidR="008F0BF7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>AC,</w:t>
      </w:r>
      <w:r w:rsidRPr="7FC2A463" w:rsidR="2BC2C8DC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 xml:space="preserve"> </w:t>
      </w:r>
      <w:r w:rsidRPr="7FC2A463" w:rsidR="008F0BF7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>Projector</w:t>
      </w:r>
      <w:r w:rsidRPr="7FC2A463" w:rsidR="008F0BF7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 xml:space="preserve">, </w:t>
      </w:r>
      <w:r w:rsidRPr="7FC2A463" w:rsidR="77AAEFA7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>controlling</w:t>
      </w:r>
      <w:r w:rsidRPr="7FC2A463" w:rsidR="008F0BF7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 xml:space="preserve"> lights based on the layout and </w:t>
      </w:r>
      <w:r w:rsidRPr="7FC2A463" w:rsidR="008F0BF7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>occupancy,</w:t>
      </w:r>
      <w:r w:rsidRPr="7FC2A463" w:rsidR="7DE14241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 xml:space="preserve"> </w:t>
      </w:r>
      <w:r w:rsidRPr="7FC2A463" w:rsidR="008F0BF7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>measuring</w:t>
      </w:r>
      <w:r w:rsidRPr="7FC2A463" w:rsidR="008F0BF7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 xml:space="preserve"> CO2, Humidity and using that data to control cooling).</w:t>
      </w:r>
    </w:p>
    <w:p xmlns:wp14="http://schemas.microsoft.com/office/word/2010/wordml" w:rsidR="00000000" w:rsidP="7FC2A463" w:rsidRDefault="008F0BF7" w14:paraId="5DAB6C7B" wp14:textId="77777777">
      <w:pPr>
        <w:pStyle w:val="Heading1"/>
        <w:numPr>
          <w:numId w:val="0"/>
        </w:numPr>
        <w:rPr>
          <w:rFonts w:ascii="Times New Roman Italic" w:hAnsi="Times New Roman Italic" w:eastAsia="Times New Roman Italic" w:cs="Times New Roman Italic"/>
          <w:i w:val="1"/>
          <w:iCs w:val="1"/>
          <w:color w:val="auto"/>
          <w:sz w:val="22"/>
          <w:szCs w:val="22"/>
        </w:rPr>
      </w:pPr>
    </w:p>
    <w:p xmlns:wp14="http://schemas.microsoft.com/office/word/2010/wordml" w:rsidR="00000000" w:rsidP="7FC2A463" w:rsidRDefault="008F0BF7" w14:paraId="40A0114F" wp14:textId="77777777">
      <w:pPr>
        <w:pStyle w:val="Heading1"/>
        <w:numPr>
          <w:numId w:val="0"/>
        </w:numPr>
        <w:rPr>
          <w:rFonts w:ascii="Times New Roman Italic" w:hAnsi="Times New Roman Italic" w:eastAsia="Times New Roman Italic" w:cs="Times New Roman Italic"/>
          <w:color w:val="auto"/>
        </w:rPr>
      </w:pPr>
      <w:r w:rsidRPr="7FC2A463" w:rsidR="008F0BF7">
        <w:rPr>
          <w:rFonts w:ascii="Times New Roman Italic" w:hAnsi="Times New Roman Italic" w:eastAsia="Times New Roman Italic" w:cs="Times New Roman Italic"/>
          <w:color w:val="auto"/>
        </w:rPr>
        <w:t>System requirements</w:t>
      </w:r>
    </w:p>
    <w:p xmlns:wp14="http://schemas.microsoft.com/office/word/2010/wordml" w:rsidR="00000000" w:rsidP="7FC2A463" w:rsidRDefault="008F0BF7" w14:paraId="392C5344" wp14:textId="27B1EC28">
      <w:pPr>
        <w:pStyle w:val="BodyText2"/>
        <w:spacing w:after="120"/>
        <w:jc w:val="left"/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</w:pPr>
      <w:r w:rsidRPr="7FC2A463" w:rsidR="008F0BF7">
        <w:rPr>
          <w:rFonts w:ascii="Times New Roman Italic" w:hAnsi="Times New Roman Italic" w:eastAsia="Times New Roman Italic" w:cs="Times New Roman Italic"/>
          <w:color w:val="auto"/>
          <w:sz w:val="22"/>
          <w:szCs w:val="22"/>
        </w:rPr>
        <w:t xml:space="preserve">Android Studio, Arduino IDE, IOT Devices, Relays, </w:t>
      </w:r>
      <w:r w:rsidRPr="7FC2A463" w:rsidR="117E91A6">
        <w:rPr>
          <w:rFonts w:ascii="Times New Roman Italic" w:hAnsi="Times New Roman Italic" w:eastAsia="Times New Roman Italic" w:cs="Times New Roman Italic"/>
          <w:color w:val="auto"/>
          <w:sz w:val="22"/>
          <w:szCs w:val="22"/>
        </w:rPr>
        <w:t xml:space="preserve">Android </w:t>
      </w:r>
      <w:r w:rsidRPr="7FC2A463" w:rsidR="117E91A6">
        <w:rPr>
          <w:rFonts w:ascii="Times New Roman Italic" w:hAnsi="Times New Roman Italic" w:eastAsia="Times New Roman Italic" w:cs="Times New Roman Italic"/>
          <w:color w:val="auto"/>
          <w:sz w:val="22"/>
          <w:szCs w:val="22"/>
        </w:rPr>
        <w:t>Tablet</w:t>
      </w:r>
      <w:r w:rsidRPr="7FC2A463" w:rsidR="008F0BF7">
        <w:rPr>
          <w:rFonts w:ascii="Times New Roman Italic" w:hAnsi="Times New Roman Italic" w:eastAsia="Times New Roman Italic" w:cs="Times New Roman Italic"/>
          <w:color w:val="auto"/>
          <w:sz w:val="22"/>
          <w:szCs w:val="22"/>
        </w:rPr>
        <w:t>.</w:t>
      </w:r>
      <w:r>
        <w:br/>
      </w:r>
      <w:r w:rsidRPr="7FC2A463" w:rsidR="008F0BF7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>(Java).</w:t>
      </w:r>
    </w:p>
    <w:p xmlns:wp14="http://schemas.microsoft.com/office/word/2010/wordml" w:rsidR="00000000" w:rsidP="7FC2A463" w:rsidRDefault="008F0BF7" w14:paraId="5EFA8AC9" wp14:textId="77777777">
      <w:pPr>
        <w:pStyle w:val="BodyText2"/>
        <w:spacing w:after="120"/>
        <w:jc w:val="left"/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</w:pPr>
      <w:r w:rsidRPr="7FC2A463" w:rsidR="008F0BF7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>Arduino l</w:t>
      </w:r>
      <w:r w:rsidRPr="7FC2A463" w:rsidR="008F0BF7"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  <w:t>ibrary that may be used: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6692"/>
      </w:tblGrid>
      <w:tr w:rsidR="7FC2A463" w:rsidTr="7FC2A463" w14:paraId="78DF7C49">
        <w:tc>
          <w:tcPr>
            <w:tcW w:w="2250" w:type="dxa"/>
            <w:tcMar/>
          </w:tcPr>
          <w:p w:rsidR="697EE9D7" w:rsidP="7FC2A463" w:rsidRDefault="697EE9D7" w14:paraId="0F3FB30B" w14:textId="3E0544E6">
            <w:pPr>
              <w:pStyle w:val="BodyText2"/>
              <w:rPr>
                <w:rFonts w:ascii="Times New Roman Italic" w:hAnsi="Times New Roman Italic" w:eastAsia="Times New Roman Italic" w:cs="Times New Roman Italic"/>
                <w:b w:val="1"/>
                <w:bCs w:val="1"/>
                <w:color w:val="auto"/>
              </w:rPr>
            </w:pPr>
            <w:r w:rsidRPr="7FC2A463" w:rsidR="697EE9D7">
              <w:rPr>
                <w:rFonts w:ascii="Times New Roman Italic" w:hAnsi="Times New Roman Italic" w:eastAsia="Times New Roman Italic" w:cs="Times New Roman Italic"/>
                <w:b w:val="1"/>
                <w:bCs w:val="1"/>
                <w:color w:val="auto"/>
              </w:rPr>
              <w:t>Library</w:t>
            </w:r>
          </w:p>
        </w:tc>
        <w:tc>
          <w:tcPr>
            <w:tcW w:w="6692" w:type="dxa"/>
            <w:tcMar/>
          </w:tcPr>
          <w:p w:rsidR="697EE9D7" w:rsidP="7FC2A463" w:rsidRDefault="697EE9D7" w14:paraId="34051ED5" w14:textId="46EBDE5D">
            <w:pPr>
              <w:pStyle w:val="BodyText2"/>
              <w:rPr>
                <w:rFonts w:ascii="Times New Roman Italic" w:hAnsi="Times New Roman Italic" w:eastAsia="Times New Roman Italic" w:cs="Times New Roman Italic"/>
                <w:b w:val="1"/>
                <w:bCs w:val="1"/>
                <w:color w:val="auto"/>
              </w:rPr>
            </w:pPr>
            <w:r w:rsidRPr="7FC2A463" w:rsidR="697EE9D7">
              <w:rPr>
                <w:rFonts w:ascii="Times New Roman Italic" w:hAnsi="Times New Roman Italic" w:eastAsia="Times New Roman Italic" w:cs="Times New Roman Italic"/>
                <w:b w:val="1"/>
                <w:bCs w:val="1"/>
                <w:color w:val="auto"/>
              </w:rPr>
              <w:t>Details</w:t>
            </w:r>
          </w:p>
        </w:tc>
      </w:tr>
      <w:tr w:rsidR="7FC2A463" w:rsidTr="7FC2A463" w14:paraId="6898DAF5">
        <w:tc>
          <w:tcPr>
            <w:tcW w:w="2250" w:type="dxa"/>
            <w:tcMar/>
          </w:tcPr>
          <w:p w:rsidR="697EE9D7" w:rsidP="7FC2A463" w:rsidRDefault="697EE9D7" w14:paraId="26ACDF01" w14:textId="36E54D16">
            <w:pPr>
              <w:pStyle w:val="BodyText2"/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r w:rsidRPr="7FC2A463" w:rsidR="697EE9D7">
              <w:rPr>
                <w:rFonts w:ascii="Times New Roman Italic" w:hAnsi="Times New Roman Italic" w:eastAsia="Times New Roman Italic" w:cs="Times New Roman Italic"/>
                <w:color w:val="auto"/>
              </w:rPr>
              <w:t>Agir</w:t>
            </w:r>
          </w:p>
        </w:tc>
        <w:tc>
          <w:tcPr>
            <w:tcW w:w="6692" w:type="dxa"/>
            <w:tcMar/>
          </w:tcPr>
          <w:p w:rsidR="39713712" w:rsidP="7FC2A463" w:rsidRDefault="39713712" w14:paraId="68D7F570" w14:textId="07DFF03C">
            <w:pPr>
              <w:pStyle w:val="BodyText2"/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r w:rsidRPr="7FC2A463" w:rsidR="39713712">
              <w:rPr>
                <w:rFonts w:ascii="Times New Roman Italic" w:hAnsi="Times New Roman Italic" w:eastAsia="Times New Roman Italic" w:cs="Times New Roman Italic"/>
                <w:color w:val="auto"/>
              </w:rPr>
              <w:t>A Girs infrared server for the Arduino platform</w:t>
            </w:r>
          </w:p>
        </w:tc>
      </w:tr>
      <w:tr w:rsidR="7FC2A463" w:rsidTr="7FC2A463" w14:paraId="73F0EEC7">
        <w:tc>
          <w:tcPr>
            <w:tcW w:w="2250" w:type="dxa"/>
            <w:tcMar/>
          </w:tcPr>
          <w:p w:rsidR="697EE9D7" w:rsidP="7FC2A463" w:rsidRDefault="697EE9D7" w14:paraId="7125B47E" w14:textId="18522563">
            <w:pPr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proofErr w:type="spellStart"/>
            <w:r w:rsidRPr="7FC2A463" w:rsidR="697EE9D7">
              <w:rPr>
                <w:rFonts w:ascii="Times New Roman Italic" w:hAnsi="Times New Roman Italic" w:eastAsia="Times New Roman Italic" w:cs="Times New Roman Italic"/>
                <w:color w:val="auto"/>
              </w:rPr>
              <w:t>HeatpumpIR</w:t>
            </w:r>
            <w:proofErr w:type="spellEnd"/>
          </w:p>
        </w:tc>
        <w:tc>
          <w:tcPr>
            <w:tcW w:w="6692" w:type="dxa"/>
            <w:tcMar/>
          </w:tcPr>
          <w:p w:rsidR="697EE9D7" w:rsidP="7FC2A463" w:rsidRDefault="697EE9D7" w14:paraId="512D2D92" w14:textId="14DAF309">
            <w:pPr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proofErr w:type="spellStart"/>
            <w:r w:rsidRPr="7FC2A463" w:rsidR="697EE9D7">
              <w:rPr>
                <w:rFonts w:ascii="Times New Roman Italic" w:hAnsi="Times New Roman Italic" w:eastAsia="Times New Roman Italic" w:cs="Times New Roman Italic"/>
                <w:color w:val="auto"/>
              </w:rPr>
              <w:t>Heatpump</w:t>
            </w:r>
            <w:proofErr w:type="spellEnd"/>
            <w:r w:rsidRPr="7FC2A463" w:rsidR="697EE9D7">
              <w:rPr>
                <w:rFonts w:ascii="Times New Roman Italic" w:hAnsi="Times New Roman Italic" w:eastAsia="Times New Roman Italic" w:cs="Times New Roman Italic"/>
                <w:color w:val="auto"/>
              </w:rPr>
              <w:t xml:space="preserve"> / Air Conditioner infrared control</w:t>
            </w:r>
          </w:p>
        </w:tc>
      </w:tr>
      <w:tr w:rsidR="7FC2A463" w:rsidTr="7FC2A463" w14:paraId="445841BE">
        <w:tc>
          <w:tcPr>
            <w:tcW w:w="2250" w:type="dxa"/>
            <w:tcMar/>
          </w:tcPr>
          <w:p w:rsidR="697EE9D7" w:rsidP="7FC2A463" w:rsidRDefault="697EE9D7" w14:paraId="4EDCAADE" w14:textId="3641560A">
            <w:pPr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r w:rsidRPr="7FC2A463" w:rsidR="697EE9D7">
              <w:rPr>
                <w:rFonts w:ascii="Times New Roman Italic" w:hAnsi="Times New Roman Italic" w:eastAsia="Times New Roman Italic" w:cs="Times New Roman Italic"/>
                <w:color w:val="auto"/>
              </w:rPr>
              <w:t>IRremoteESP8266</w:t>
            </w:r>
          </w:p>
        </w:tc>
        <w:tc>
          <w:tcPr>
            <w:tcW w:w="6692" w:type="dxa"/>
            <w:tcMar/>
          </w:tcPr>
          <w:p w:rsidR="697EE9D7" w:rsidP="7FC2A463" w:rsidRDefault="697EE9D7" w14:paraId="2EBD7763" w14:textId="57959285">
            <w:pPr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r w:rsidRPr="7FC2A463" w:rsidR="697EE9D7">
              <w:rPr>
                <w:rFonts w:ascii="Times New Roman Italic" w:hAnsi="Times New Roman Italic" w:eastAsia="Times New Roman Italic" w:cs="Times New Roman Italic"/>
                <w:color w:val="auto"/>
              </w:rPr>
              <w:t>Send and receive infrared signals with multiple protocols (ESP8266/ESP32)</w:t>
            </w:r>
          </w:p>
        </w:tc>
      </w:tr>
      <w:tr w:rsidR="7FC2A463" w:rsidTr="7FC2A463" w14:paraId="49228BFD">
        <w:tc>
          <w:tcPr>
            <w:tcW w:w="2250" w:type="dxa"/>
            <w:tcMar/>
          </w:tcPr>
          <w:p w:rsidR="46894357" w:rsidP="7FC2A463" w:rsidRDefault="46894357" w14:paraId="2AD49E96" w14:textId="15AFCB76">
            <w:pPr>
              <w:pStyle w:val="BodyText2"/>
              <w:rPr>
                <w:rFonts w:ascii="Times New Roman Italic" w:hAnsi="Times New Roman Italic" w:eastAsia="Times New Roman Italic" w:cs="Times New Roman Italic"/>
                <w:noProof w:val="0"/>
                <w:color w:val="auto"/>
                <w:lang w:val="en-US"/>
              </w:rPr>
            </w:pPr>
            <w:r w:rsidRPr="7FC2A463" w:rsidR="46894357">
              <w:rPr>
                <w:rFonts w:ascii="Times New Roman Italic" w:hAnsi="Times New Roman Italic" w:eastAsia="Times New Roman Italic" w:cs="Times New Roman Italic"/>
                <w:noProof w:val="0"/>
                <w:color w:val="auto"/>
                <w:lang w:val="en-US"/>
              </w:rPr>
              <w:t>Accessories</w:t>
            </w:r>
          </w:p>
        </w:tc>
        <w:tc>
          <w:tcPr>
            <w:tcW w:w="6692" w:type="dxa"/>
            <w:tcMar/>
          </w:tcPr>
          <w:p w:rsidR="46894357" w:rsidP="7FC2A463" w:rsidRDefault="46894357" w14:paraId="55E286A3" w14:textId="419B57A5">
            <w:pPr>
              <w:pStyle w:val="BodyText2"/>
              <w:rPr>
                <w:rFonts w:ascii="Times New Roman Italic" w:hAnsi="Times New Roman Italic" w:eastAsia="Times New Roman Italic" w:cs="Times New Roman Italic"/>
                <w:noProof w:val="0"/>
                <w:color w:val="auto"/>
                <w:lang w:val="en-US"/>
              </w:rPr>
            </w:pPr>
            <w:r w:rsidRPr="7FC2A463" w:rsidR="46894357">
              <w:rPr>
                <w:rFonts w:ascii="Times New Roman Italic" w:hAnsi="Times New Roman Italic" w:eastAsia="Times New Roman Italic" w:cs="Times New Roman Italic"/>
                <w:noProof w:val="0"/>
                <w:color w:val="auto"/>
                <w:lang w:val="en-US"/>
              </w:rPr>
              <w:t>This is a library for Arduino to handle accessories like lights, motors</w:t>
            </w:r>
          </w:p>
        </w:tc>
      </w:tr>
      <w:tr w:rsidR="7FC2A463" w:rsidTr="7FC2A463" w14:paraId="7D28E1E0">
        <w:tc>
          <w:tcPr>
            <w:tcW w:w="2250" w:type="dxa"/>
            <w:tcMar/>
          </w:tcPr>
          <w:p w:rsidR="2E93B3C2" w:rsidP="7FC2A463" w:rsidRDefault="2E93B3C2" w14:paraId="76372712" w14:textId="25E75F6A">
            <w:pPr>
              <w:pStyle w:val="BodyText2"/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proofErr w:type="spellStart"/>
            <w:r w:rsidRPr="7FC2A463" w:rsidR="2E93B3C2">
              <w:rPr>
                <w:rFonts w:ascii="Times New Roman Italic" w:hAnsi="Times New Roman Italic" w:eastAsia="Times New Roman Italic" w:cs="Times New Roman Italic"/>
                <w:color w:val="auto"/>
              </w:rPr>
              <w:t>WiFi</w:t>
            </w:r>
            <w:proofErr w:type="spellEnd"/>
          </w:p>
        </w:tc>
        <w:tc>
          <w:tcPr>
            <w:tcW w:w="6692" w:type="dxa"/>
            <w:tcMar/>
          </w:tcPr>
          <w:p w:rsidR="57962594" w:rsidP="7FC2A463" w:rsidRDefault="57962594" w14:paraId="59AB08F5" w14:textId="268A8F62">
            <w:pPr>
              <w:pStyle w:val="BodyText2"/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r w:rsidRPr="7FC2A463" w:rsidR="57962594">
              <w:rPr>
                <w:rFonts w:ascii="Times New Roman Italic" w:hAnsi="Times New Roman Italic" w:eastAsia="Times New Roman Italic" w:cs="Times New Roman Italic"/>
                <w:color w:val="auto"/>
              </w:rPr>
              <w:t xml:space="preserve">Helps in connecting to </w:t>
            </w:r>
            <w:proofErr w:type="spellStart"/>
            <w:r w:rsidRPr="7FC2A463" w:rsidR="57962594">
              <w:rPr>
                <w:rFonts w:ascii="Times New Roman Italic" w:hAnsi="Times New Roman Italic" w:eastAsia="Times New Roman Italic" w:cs="Times New Roman Italic"/>
                <w:color w:val="auto"/>
              </w:rPr>
              <w:t>wifi</w:t>
            </w:r>
            <w:proofErr w:type="spellEnd"/>
          </w:p>
        </w:tc>
      </w:tr>
      <w:tr w:rsidR="7FC2A463" w:rsidTr="7FC2A463" w14:paraId="7776FF87">
        <w:tc>
          <w:tcPr>
            <w:tcW w:w="2250" w:type="dxa"/>
            <w:tcMar/>
          </w:tcPr>
          <w:p w:rsidR="2E93B3C2" w:rsidP="7FC2A463" w:rsidRDefault="2E93B3C2" w14:paraId="62F60E9B" w14:textId="16ED33C5">
            <w:pPr>
              <w:pStyle w:val="BodyText2"/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proofErr w:type="spellStart"/>
            <w:r w:rsidRPr="7FC2A463" w:rsidR="2E93B3C2">
              <w:rPr>
                <w:rFonts w:ascii="Times New Roman Italic" w:hAnsi="Times New Roman Italic" w:eastAsia="Times New Roman Italic" w:cs="Times New Roman Italic"/>
                <w:color w:val="auto"/>
              </w:rPr>
              <w:t>HTTPClient</w:t>
            </w:r>
            <w:proofErr w:type="spellEnd"/>
          </w:p>
        </w:tc>
        <w:tc>
          <w:tcPr>
            <w:tcW w:w="6692" w:type="dxa"/>
            <w:tcMar/>
          </w:tcPr>
          <w:p w:rsidR="08C48063" w:rsidP="7FC2A463" w:rsidRDefault="08C48063" w14:paraId="36A2421C" w14:textId="1D34A6AA">
            <w:pPr>
              <w:pStyle w:val="BodyText2"/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r w:rsidRPr="7FC2A463" w:rsidR="08C48063">
              <w:rPr>
                <w:rFonts w:ascii="Times New Roman Italic" w:hAnsi="Times New Roman Italic" w:eastAsia="Times New Roman Italic" w:cs="Times New Roman Italic"/>
                <w:color w:val="auto"/>
              </w:rPr>
              <w:t>Requests to server from board</w:t>
            </w:r>
          </w:p>
        </w:tc>
      </w:tr>
      <w:tr w:rsidR="7FC2A463" w:rsidTr="7FC2A463" w14:paraId="1BF930D2">
        <w:tc>
          <w:tcPr>
            <w:tcW w:w="2250" w:type="dxa"/>
            <w:tcMar/>
          </w:tcPr>
          <w:p w:rsidR="2E93B3C2" w:rsidP="7FC2A463" w:rsidRDefault="2E93B3C2" w14:paraId="7C319A12" w14:textId="2AF9DB17">
            <w:pPr>
              <w:pStyle w:val="BodyText2"/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proofErr w:type="spellStart"/>
            <w:r w:rsidRPr="7FC2A463" w:rsidR="2E93B3C2">
              <w:rPr>
                <w:rFonts w:ascii="Times New Roman Italic" w:hAnsi="Times New Roman Italic" w:eastAsia="Times New Roman Italic" w:cs="Times New Roman Italic"/>
                <w:color w:val="auto"/>
              </w:rPr>
              <w:t>SoftwareSerial</w:t>
            </w:r>
            <w:proofErr w:type="spellEnd"/>
          </w:p>
        </w:tc>
        <w:tc>
          <w:tcPr>
            <w:tcW w:w="6692" w:type="dxa"/>
            <w:tcMar/>
          </w:tcPr>
          <w:p w:rsidR="11E2E3CB" w:rsidP="7FC2A463" w:rsidRDefault="11E2E3CB" w14:paraId="3CDAD140" w14:textId="2E249383">
            <w:pPr>
              <w:pStyle w:val="BodyText2"/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r w:rsidRPr="7FC2A463" w:rsidR="11E2E3CB">
              <w:rPr>
                <w:rFonts w:ascii="Times New Roman Italic" w:hAnsi="Times New Roman Italic" w:eastAsia="Times New Roman Italic" w:cs="Times New Roman Italic"/>
                <w:color w:val="auto"/>
              </w:rPr>
              <w:t>Input</w:t>
            </w:r>
            <w:r w:rsidRPr="7FC2A463" w:rsidR="5248F56D">
              <w:rPr>
                <w:rFonts w:ascii="Times New Roman Italic" w:hAnsi="Times New Roman Italic" w:eastAsia="Times New Roman Italic" w:cs="Times New Roman Italic"/>
                <w:color w:val="auto"/>
              </w:rPr>
              <w:t xml:space="preserve"> </w:t>
            </w:r>
            <w:r w:rsidRPr="7FC2A463" w:rsidR="11E2E3CB">
              <w:rPr>
                <w:rFonts w:ascii="Times New Roman Italic" w:hAnsi="Times New Roman Italic" w:eastAsia="Times New Roman Italic" w:cs="Times New Roman Italic"/>
                <w:color w:val="auto"/>
              </w:rPr>
              <w:t>/</w:t>
            </w:r>
            <w:r w:rsidRPr="7FC2A463" w:rsidR="5248F56D">
              <w:rPr>
                <w:rFonts w:ascii="Times New Roman Italic" w:hAnsi="Times New Roman Italic" w:eastAsia="Times New Roman Italic" w:cs="Times New Roman Italic"/>
                <w:color w:val="auto"/>
              </w:rPr>
              <w:t xml:space="preserve"> </w:t>
            </w:r>
            <w:r w:rsidRPr="7FC2A463" w:rsidR="11E2E3CB">
              <w:rPr>
                <w:rFonts w:ascii="Times New Roman Italic" w:hAnsi="Times New Roman Italic" w:eastAsia="Times New Roman Italic" w:cs="Times New Roman Italic"/>
                <w:color w:val="auto"/>
              </w:rPr>
              <w:t>Output</w:t>
            </w:r>
            <w:r w:rsidRPr="7FC2A463" w:rsidR="11E2E3CB">
              <w:rPr>
                <w:rFonts w:ascii="Times New Roman Italic" w:hAnsi="Times New Roman Italic" w:eastAsia="Times New Roman Italic" w:cs="Times New Roman Italic"/>
                <w:color w:val="auto"/>
              </w:rPr>
              <w:t xml:space="preserve"> from serial monitor</w:t>
            </w:r>
          </w:p>
        </w:tc>
      </w:tr>
      <w:tr w:rsidR="7FC2A463" w:rsidTr="7FC2A463" w14:paraId="08FA3E63">
        <w:tc>
          <w:tcPr>
            <w:tcW w:w="2250" w:type="dxa"/>
            <w:tcMar/>
          </w:tcPr>
          <w:p w:rsidR="2E93B3C2" w:rsidP="7FC2A463" w:rsidRDefault="2E93B3C2" w14:paraId="5E940C24" w14:textId="7F13A48A">
            <w:pPr>
              <w:pStyle w:val="BodyText2"/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proofErr w:type="spellStart"/>
            <w:r w:rsidRPr="7FC2A463" w:rsidR="2E93B3C2">
              <w:rPr>
                <w:rFonts w:ascii="Times New Roman Italic" w:hAnsi="Times New Roman Italic" w:eastAsia="Times New Roman Italic" w:cs="Times New Roman Italic"/>
                <w:color w:val="auto"/>
              </w:rPr>
              <w:t>stdio</w:t>
            </w:r>
            <w:proofErr w:type="spellEnd"/>
          </w:p>
        </w:tc>
        <w:tc>
          <w:tcPr>
            <w:tcW w:w="6692" w:type="dxa"/>
            <w:tcMar/>
          </w:tcPr>
          <w:p w:rsidR="1E53EE28" w:rsidP="7FC2A463" w:rsidRDefault="1E53EE28" w14:paraId="1117909F" w14:textId="2ED81B29">
            <w:pPr>
              <w:pStyle w:val="BodyText2"/>
              <w:rPr>
                <w:rFonts w:ascii="Times New Roman Italic" w:hAnsi="Times New Roman Italic" w:eastAsia="Times New Roman Italic" w:cs="Times New Roman Italic"/>
                <w:color w:val="auto"/>
              </w:rPr>
            </w:pPr>
            <w:r w:rsidRPr="7FC2A463" w:rsidR="1E53EE28">
              <w:rPr>
                <w:rFonts w:ascii="Times New Roman Italic" w:hAnsi="Times New Roman Italic" w:eastAsia="Times New Roman Italic" w:cs="Times New Roman Italic"/>
                <w:color w:val="auto"/>
              </w:rPr>
              <w:t>For standard input/output</w:t>
            </w:r>
          </w:p>
        </w:tc>
      </w:tr>
    </w:tbl>
    <w:p xmlns:wp14="http://schemas.microsoft.com/office/word/2010/wordml" w:rsidR="00000000" w:rsidP="7FC2A463" w:rsidRDefault="008F0BF7" w14:paraId="41C8F396" wp14:textId="77777777">
      <w:pPr>
        <w:pStyle w:val="Heading1"/>
        <w:numPr>
          <w:numId w:val="0"/>
        </w:numPr>
        <w:rPr>
          <w:rFonts w:ascii="Times New Roman Italic" w:hAnsi="Times New Roman Italic" w:eastAsia="Times New Roman Italic" w:cs="Times New Roman Italic"/>
          <w:i w:val="1"/>
          <w:iCs w:val="1"/>
          <w:color w:val="auto"/>
          <w:sz w:val="22"/>
          <w:szCs w:val="22"/>
        </w:rPr>
      </w:pPr>
    </w:p>
    <w:p xmlns:wp14="http://schemas.microsoft.com/office/word/2010/wordml" w:rsidR="00000000" w:rsidP="7FC2A463" w:rsidRDefault="008F0BF7" w14:paraId="59B568FE" wp14:textId="77777777">
      <w:pPr>
        <w:pStyle w:val="Heading1"/>
        <w:numPr>
          <w:numId w:val="0"/>
        </w:numPr>
        <w:rPr>
          <w:rFonts w:ascii="Times New Roman Italic" w:hAnsi="Times New Roman Italic" w:eastAsia="Times New Roman Italic" w:cs="Times New Roman Italic"/>
          <w:color w:val="auto"/>
        </w:rPr>
      </w:pPr>
      <w:r w:rsidRPr="7FC2A463" w:rsidR="008F0BF7">
        <w:rPr>
          <w:rFonts w:ascii="Times New Roman Italic" w:hAnsi="Times New Roman Italic" w:eastAsia="Times New Roman Italic" w:cs="Times New Roman Italic"/>
          <w:color w:val="auto"/>
        </w:rPr>
        <w:t>Users profile</w:t>
      </w:r>
    </w:p>
    <w:p xmlns:wp14="http://schemas.microsoft.com/office/word/2010/wordml" w:rsidR="00000000" w:rsidP="7FC2A463" w:rsidRDefault="008F0BF7" w14:paraId="5531465E" wp14:textId="5BE2656C">
      <w:pPr>
        <w:spacing w:after="120"/>
        <w:rPr>
          <w:rFonts w:ascii="Times New Roman Italic" w:hAnsi="Times New Roman Italic" w:eastAsia="Times New Roman Italic" w:cs="Times New Roman Italic"/>
          <w:color w:val="auto"/>
        </w:rPr>
      </w:pPr>
      <w:r w:rsidRPr="7FC2A463" w:rsidR="3C9ADB62">
        <w:rPr>
          <w:rFonts w:ascii="Times New Roman Italic" w:hAnsi="Times New Roman Italic" w:eastAsia="Times New Roman Italic" w:cs="Times New Roman Italic"/>
          <w:b w:val="1"/>
          <w:bCs w:val="1"/>
          <w:color w:val="auto"/>
        </w:rPr>
        <w:t>Admin</w:t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>:</w:t>
      </w:r>
      <w:r>
        <w:br/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 xml:space="preserve"> The administrator has intermediate level of skills. The person has skills to create and format complex </w:t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>tables</w:t>
      </w:r>
      <w:r w:rsidRPr="7FC2A463" w:rsidR="092690BD">
        <w:rPr>
          <w:rFonts w:ascii="Times New Roman Italic" w:hAnsi="Times New Roman Italic" w:eastAsia="Times New Roman Italic" w:cs="Times New Roman Italic"/>
          <w:color w:val="auto"/>
        </w:rPr>
        <w:t xml:space="preserve"> </w:t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>and</w:t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 xml:space="preserve"> manage table data. The administrator of the system shall feed the schedule in the system which will be used to automatically setup the environment.</w:t>
      </w:r>
    </w:p>
    <w:p xmlns:wp14="http://schemas.microsoft.com/office/word/2010/wordml" w:rsidR="00000000" w:rsidP="7FC2A463" w:rsidRDefault="008F0BF7" w14:paraId="1AF44400" wp14:textId="2E2145A5">
      <w:pPr>
        <w:spacing w:after="120"/>
        <w:rPr>
          <w:rFonts w:ascii="Times New Roman Italic" w:hAnsi="Times New Roman Italic" w:eastAsia="Times New Roman Italic" w:cs="Times New Roman Italic"/>
          <w:color w:val="auto"/>
        </w:rPr>
      </w:pPr>
      <w:r w:rsidRPr="7FC2A463" w:rsidR="3C9ADB62">
        <w:rPr>
          <w:rFonts w:ascii="Times New Roman Italic" w:hAnsi="Times New Roman Italic" w:eastAsia="Times New Roman Italic" w:cs="Times New Roman Italic"/>
          <w:b w:val="1"/>
          <w:bCs w:val="1"/>
          <w:color w:val="auto"/>
        </w:rPr>
        <w:t>Faculty/Instructor</w:t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>:</w:t>
      </w:r>
      <w:r>
        <w:br/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 xml:space="preserve"> The person has intermediate level of skills. The person has skills to create and format complex </w:t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>tables and</w:t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 xml:space="preserve"> manage table data. They can change the settings according to the requirements at the run time depending on sudden changes in the conditions.</w:t>
      </w:r>
    </w:p>
    <w:p xmlns:wp14="http://schemas.microsoft.com/office/word/2010/wordml" w:rsidR="00000000" w:rsidP="7FC2A463" w:rsidRDefault="008F0BF7" w14:paraId="2E4755CE" wp14:textId="120D3C08">
      <w:pPr>
        <w:spacing w:after="120"/>
        <w:rPr>
          <w:rFonts w:ascii="Times New Roman Italic" w:hAnsi="Times New Roman Italic" w:eastAsia="Times New Roman Italic" w:cs="Times New Roman Italic"/>
          <w:color w:val="auto"/>
          <w:sz w:val="22"/>
          <w:szCs w:val="22"/>
        </w:rPr>
      </w:pPr>
      <w:r w:rsidRPr="7FC2A463" w:rsidR="3C9ADB62">
        <w:rPr>
          <w:rFonts w:ascii="Times New Roman Italic" w:hAnsi="Times New Roman Italic" w:eastAsia="Times New Roman Italic" w:cs="Times New Roman Italic"/>
          <w:b w:val="1"/>
          <w:bCs w:val="1"/>
          <w:color w:val="auto"/>
        </w:rPr>
        <w:t>Students</w:t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>:</w:t>
      </w:r>
      <w:r>
        <w:br/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 xml:space="preserve"> The person has basic to intermediate level of skills. The person has skills use operate </w:t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>applications.</w:t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 xml:space="preserve"> They can also change the settings according to the requirements at the run time depending on sudden changes in the conditions but with certain constraints like they </w:t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>cannot</w:t>
      </w:r>
      <w:r w:rsidRPr="7FC2A463" w:rsidR="3C9ADB62">
        <w:rPr>
          <w:rFonts w:ascii="Times New Roman Italic" w:hAnsi="Times New Roman Italic" w:eastAsia="Times New Roman Italic" w:cs="Times New Roman Italic"/>
          <w:color w:val="auto"/>
        </w:rPr>
        <w:t xml:space="preserve"> change the projector configurations etc.</w:t>
      </w:r>
      <w:r w:rsidRPr="7FC2A463" w:rsidR="3C9ADB62">
        <w:rPr>
          <w:rFonts w:ascii="Times New Roman Italic" w:hAnsi="Times New Roman Italic" w:eastAsia="Times New Roman Italic" w:cs="Times New Roman Italic"/>
          <w:color w:val="auto"/>
          <w:sz w:val="22"/>
          <w:szCs w:val="22"/>
        </w:rPr>
        <w:t xml:space="preserve"> </w:t>
      </w:r>
    </w:p>
    <w:p xmlns:wp14="http://schemas.microsoft.com/office/word/2010/wordml" w:rsidR="00000000" w:rsidP="7FC2A463" w:rsidRDefault="008F0BF7" w14:paraId="38836937" wp14:textId="6869CFAB">
      <w:pPr>
        <w:spacing w:after="120"/>
        <w:jc w:val="left"/>
        <w:rPr>
          <w:rFonts w:ascii="Times New Roman Italic" w:hAnsi="Times New Roman Italic" w:eastAsia="Times New Roman Italic" w:cs="Times New Roman Italic"/>
          <w:color w:val="auto"/>
          <w:sz w:val="22"/>
          <w:szCs w:val="22"/>
        </w:rPr>
      </w:pPr>
    </w:p>
    <w:p w:rsidR="7FC2A463" w:rsidRDefault="7FC2A463" w14:paraId="694962B4" w14:textId="552DEE09">
      <w:r>
        <w:br w:type="page"/>
      </w:r>
    </w:p>
    <w:p xmlns:wp14="http://schemas.microsoft.com/office/word/2010/wordml" w:rsidR="00000000" w:rsidP="7FC2A463" w:rsidRDefault="008F0BF7" w14:paraId="3690D538" wp14:textId="77777777">
      <w:pPr>
        <w:pStyle w:val="Heading1"/>
        <w:pageBreakBefore/>
        <w:numPr>
          <w:numId w:val="0"/>
        </w:numPr>
        <w:rPr>
          <w:rFonts w:ascii="Times New Roman Italic" w:hAnsi="Times New Roman Italic" w:eastAsia="Times New Roman Italic" w:cs="Times New Roman Italic"/>
          <w:color w:val="auto"/>
        </w:rPr>
      </w:pPr>
      <w:r w:rsidRPr="7FC2A463" w:rsidR="008F0BF7">
        <w:rPr>
          <w:rFonts w:ascii="Times New Roman Italic" w:hAnsi="Times New Roman Italic" w:eastAsia="Times New Roman Italic" w:cs="Times New Roman Italic"/>
          <w:color w:val="auto"/>
        </w:rPr>
        <w:t>Feature requirements (described using use cases)</w:t>
      </w:r>
    </w:p>
    <w:p xmlns:wp14="http://schemas.microsoft.com/office/word/2010/wordml" w:rsidR="00000000" w:rsidP="7FC2A463" w:rsidRDefault="008F0BF7" w14:paraId="72A3D3EC" wp14:textId="77777777">
      <w:pPr>
        <w:pStyle w:val="BodyText"/>
        <w:spacing w:after="120"/>
        <w:jc w:val="both"/>
        <w:rPr>
          <w:rFonts w:ascii="Times New Roman Italic" w:hAnsi="Times New Roman Italic" w:eastAsia="Times New Roman Italic" w:cs="Times New Roman Italic"/>
          <w:i w:val="0"/>
          <w:iCs w:val="0"/>
          <w:color w:val="auto"/>
          <w:sz w:val="22"/>
          <w:szCs w:val="22"/>
        </w:rPr>
      </w:pPr>
    </w:p>
    <w:tbl>
      <w:tblPr>
        <w:tblW w:w="8796" w:type="dxa"/>
        <w:tblInd w:w="273" w:type="dxa"/>
        <w:tblLayout w:type="fixed"/>
        <w:tblLook w:val="0000" w:firstRow="0" w:lastRow="0" w:firstColumn="0" w:lastColumn="0" w:noHBand="0" w:noVBand="0"/>
      </w:tblPr>
      <w:tblGrid>
        <w:gridCol w:w="570"/>
        <w:gridCol w:w="1804"/>
        <w:gridCol w:w="5369"/>
        <w:gridCol w:w="1053"/>
      </w:tblGrid>
      <w:tr xmlns:wp14="http://schemas.microsoft.com/office/word/2010/wordml" w:rsidR="00000000" w:rsidTr="7FC2A463" w14:paraId="52E0D227" wp14:textId="77777777"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000000" w:rsidP="7FC2A463" w:rsidRDefault="008F0BF7" w14:paraId="32AFB29E" wp14:textId="77777777">
            <w:pPr>
              <w:pStyle w:val="BodyText"/>
              <w:spacing w:after="0"/>
              <w:jc w:val="left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No.</w:t>
            </w:r>
          </w:p>
        </w:tc>
        <w:tc>
          <w:tcPr>
            <w:tcW w:w="1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000000" w:rsidP="7FC2A463" w:rsidRDefault="008F0BF7" w14:paraId="525CB62E" wp14:textId="77777777">
            <w:pPr>
              <w:pStyle w:val="BodyText"/>
              <w:spacing w:after="0"/>
              <w:jc w:val="center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User Case Name</w:t>
            </w:r>
          </w:p>
        </w:tc>
        <w:tc>
          <w:tcPr>
            <w:tcW w:w="53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000000" w:rsidP="7FC2A463" w:rsidRDefault="008F0BF7" w14:paraId="31FF54C8" wp14:textId="77777777">
            <w:pPr>
              <w:pStyle w:val="BodyText"/>
              <w:spacing w:after="0"/>
              <w:jc w:val="center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Description</w:t>
            </w:r>
          </w:p>
        </w:tc>
        <w:tc>
          <w:tcPr>
            <w:tcW w:w="10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000000" w:rsidP="7FC2A463" w:rsidRDefault="008F0BF7" w14:paraId="65C6A13E" wp14:textId="77777777">
            <w:pPr>
              <w:pStyle w:val="BodyText"/>
              <w:spacing w:after="0"/>
              <w:jc w:val="center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Release</w:t>
            </w:r>
          </w:p>
        </w:tc>
      </w:tr>
      <w:tr xmlns:wp14="http://schemas.microsoft.com/office/word/2010/wordml" w:rsidR="00000000" w:rsidTr="7FC2A463" w14:paraId="6E06AC8A" wp14:textId="77777777"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49841BE" wp14:textId="77777777">
            <w:pPr>
              <w:pStyle w:val="BodyText"/>
              <w:snapToGrid w:val="0"/>
              <w:spacing w:after="0"/>
              <w:ind w:left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1</w:t>
            </w:r>
          </w:p>
        </w:tc>
        <w:tc>
          <w:tcPr>
            <w:tcW w:w="1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7AE9CBD" wp14:textId="6E254011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Turn </w:t>
            </w:r>
            <w:r w:rsidRPr="7FC2A463" w:rsidR="32BB93E5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Overhead lights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7FC2A463" w:rsidR="7B065556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on</w:t>
            </w:r>
            <w:r w:rsidRPr="7FC2A463" w:rsidR="7B065556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/Off</w:t>
            </w:r>
          </w:p>
        </w:tc>
        <w:tc>
          <w:tcPr>
            <w:tcW w:w="53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F5713BB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Control overhead lights based on the layout and occupancy of the seats from App</w:t>
            </w:r>
          </w:p>
        </w:tc>
        <w:tc>
          <w:tcPr>
            <w:tcW w:w="10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D0B940D" wp14:textId="77777777">
            <w:pPr>
              <w:pStyle w:val="BodyText"/>
              <w:snapToGrid w:val="0"/>
              <w:spacing w:after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</w:p>
        </w:tc>
      </w:tr>
      <w:tr xmlns:wp14="http://schemas.microsoft.com/office/word/2010/wordml" w:rsidR="00000000" w:rsidTr="7FC2A463" w14:paraId="16AE2D73" wp14:textId="77777777"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8F999B5" wp14:textId="77777777">
            <w:pPr>
              <w:pStyle w:val="BodyText"/>
              <w:snapToGrid w:val="0"/>
              <w:spacing w:after="0"/>
              <w:ind w:left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F56E8D6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Dim Lights</w:t>
            </w:r>
          </w:p>
        </w:tc>
        <w:tc>
          <w:tcPr>
            <w:tcW w:w="53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9CC2299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Dim lights on changing the mode / turning the projector ON from App</w:t>
            </w:r>
          </w:p>
        </w:tc>
        <w:tc>
          <w:tcPr>
            <w:tcW w:w="10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E27B00A" wp14:textId="77777777">
            <w:pPr>
              <w:pStyle w:val="BodyText"/>
              <w:snapToGrid w:val="0"/>
              <w:spacing w:after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</w:p>
        </w:tc>
      </w:tr>
      <w:tr xmlns:wp14="http://schemas.microsoft.com/office/word/2010/wordml" w:rsidR="00000000" w:rsidTr="7FC2A463" w14:paraId="3361E874" wp14:textId="77777777"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FCD5EC4" wp14:textId="77777777">
            <w:pPr>
              <w:pStyle w:val="BodyText"/>
              <w:snapToGrid w:val="0"/>
              <w:spacing w:after="0"/>
              <w:ind w:left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870247F" wp14:textId="07297746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Turn Green Board </w:t>
            </w:r>
            <w:r w:rsidRPr="7FC2A463" w:rsidR="2C4FADD2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Spotlights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 On/Off</w:t>
            </w:r>
          </w:p>
        </w:tc>
        <w:tc>
          <w:tcPr>
            <w:tcW w:w="53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7FA2D67" wp14:textId="05596DBC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Control Green board </w:t>
            </w:r>
            <w:r w:rsidRPr="7FC2A463" w:rsidR="514ABA71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spotlights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based on the usage of Board </w:t>
            </w:r>
            <w:r w:rsidRPr="7FC2A463" w:rsidR="7FDC55DB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from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 App</w:t>
            </w:r>
          </w:p>
        </w:tc>
        <w:tc>
          <w:tcPr>
            <w:tcW w:w="10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0061E4C" wp14:textId="77777777">
            <w:pPr>
              <w:pStyle w:val="BodyText"/>
              <w:snapToGrid w:val="0"/>
              <w:spacing w:after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</w:p>
        </w:tc>
      </w:tr>
      <w:tr xmlns:wp14="http://schemas.microsoft.com/office/word/2010/wordml" w:rsidR="00000000" w:rsidTr="7FC2A463" w14:paraId="39212680" wp14:textId="77777777"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598DEE6" wp14:textId="77777777">
            <w:pPr>
              <w:pStyle w:val="BodyText"/>
              <w:snapToGrid w:val="0"/>
              <w:spacing w:after="0"/>
              <w:ind w:left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B9D81F4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Turn Sound System On/Off</w:t>
            </w:r>
          </w:p>
        </w:tc>
        <w:tc>
          <w:tcPr>
            <w:tcW w:w="53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C189F03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Based on the requirement of visual aids turn sound system on/off from app</w:t>
            </w:r>
          </w:p>
        </w:tc>
        <w:tc>
          <w:tcPr>
            <w:tcW w:w="10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4EAFD9C" wp14:textId="77777777">
            <w:pPr>
              <w:pStyle w:val="BodyText"/>
              <w:snapToGrid w:val="0"/>
              <w:spacing w:after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</w:p>
        </w:tc>
      </w:tr>
      <w:tr xmlns:wp14="http://schemas.microsoft.com/office/word/2010/wordml" w:rsidR="00000000" w:rsidTr="7FC2A463" w14:paraId="2F3F207E" wp14:textId="77777777"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8941E47" wp14:textId="77777777">
            <w:pPr>
              <w:pStyle w:val="BodyText"/>
              <w:snapToGrid w:val="0"/>
              <w:spacing w:after="0"/>
              <w:ind w:left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858D3EC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Control Sound System Volume</w:t>
            </w:r>
          </w:p>
        </w:tc>
        <w:tc>
          <w:tcPr>
            <w:tcW w:w="53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0F42A7F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Volume Control from the Android App</w:t>
            </w:r>
          </w:p>
        </w:tc>
        <w:tc>
          <w:tcPr>
            <w:tcW w:w="10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B94D5A5" wp14:textId="77777777">
            <w:pPr>
              <w:pStyle w:val="BodyText"/>
              <w:snapToGrid w:val="0"/>
              <w:spacing w:after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</w:p>
        </w:tc>
      </w:tr>
      <w:tr xmlns:wp14="http://schemas.microsoft.com/office/word/2010/wordml" w:rsidR="00000000" w:rsidTr="7FC2A463" w14:paraId="3A05B3D8" wp14:textId="77777777"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9B4EA11" wp14:textId="77777777">
            <w:pPr>
              <w:pStyle w:val="BodyText"/>
              <w:snapToGrid w:val="0"/>
              <w:spacing w:after="0"/>
              <w:ind w:left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D792B88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Measure CO2, Humidity</w:t>
            </w:r>
          </w:p>
        </w:tc>
        <w:tc>
          <w:tcPr>
            <w:tcW w:w="53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9A5C18F" wp14:textId="78554203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Measure the CO2 and Hu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midity both </w:t>
            </w:r>
            <w:r w:rsidRPr="7FC2A463" w:rsidR="3ED2E5D2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indoors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 and 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outdoors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 in </w:t>
            </w:r>
            <w:r w:rsidRPr="7FC2A463" w:rsidR="31D20695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real time</w:t>
            </w:r>
          </w:p>
        </w:tc>
        <w:tc>
          <w:tcPr>
            <w:tcW w:w="10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DEEC669" wp14:textId="77777777">
            <w:pPr>
              <w:pStyle w:val="BodyText"/>
              <w:snapToGrid w:val="0"/>
              <w:spacing w:after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</w:p>
        </w:tc>
      </w:tr>
      <w:tr xmlns:wp14="http://schemas.microsoft.com/office/word/2010/wordml" w:rsidR="00000000" w:rsidTr="7FC2A463" w14:paraId="18F11B90" wp14:textId="77777777"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5697EEC" wp14:textId="77777777">
            <w:pPr>
              <w:pStyle w:val="BodyText"/>
              <w:snapToGrid w:val="0"/>
              <w:spacing w:after="0"/>
              <w:ind w:left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862C0AC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Auto-Control AC and evaporator</w:t>
            </w:r>
          </w:p>
        </w:tc>
        <w:tc>
          <w:tcPr>
            <w:tcW w:w="53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C6D2A5D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Process CO2 and humidity to control the AC and Evaporator to control the temperature automatically</w:t>
            </w:r>
          </w:p>
        </w:tc>
        <w:tc>
          <w:tcPr>
            <w:tcW w:w="10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656B9AB" wp14:textId="77777777">
            <w:pPr>
              <w:pStyle w:val="BodyText"/>
              <w:snapToGrid w:val="0"/>
              <w:spacing w:after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</w:p>
        </w:tc>
      </w:tr>
      <w:tr xmlns:wp14="http://schemas.microsoft.com/office/word/2010/wordml" w:rsidR="00000000" w:rsidTr="7FC2A463" w14:paraId="61DB59CC" wp14:textId="77777777"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4B0A208" wp14:textId="77777777">
            <w:pPr>
              <w:pStyle w:val="BodyText"/>
              <w:snapToGrid w:val="0"/>
              <w:spacing w:after="0"/>
              <w:ind w:left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16F3DF7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Control AC</w:t>
            </w:r>
          </w:p>
        </w:tc>
        <w:tc>
          <w:tcPr>
            <w:tcW w:w="53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7F09E9F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All AC control available on the android app to control the AC U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nits</w:t>
            </w:r>
          </w:p>
        </w:tc>
        <w:tc>
          <w:tcPr>
            <w:tcW w:w="10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5FB0818" wp14:textId="77777777">
            <w:pPr>
              <w:pStyle w:val="BodyText"/>
              <w:snapToGrid w:val="0"/>
              <w:spacing w:after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</w:p>
        </w:tc>
      </w:tr>
      <w:tr xmlns:wp14="http://schemas.microsoft.com/office/word/2010/wordml" w:rsidR="00000000" w:rsidTr="7FC2A463" w14:paraId="57F63AA5" wp14:textId="77777777"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B2B7304" wp14:textId="77777777">
            <w:pPr>
              <w:pStyle w:val="BodyText"/>
              <w:snapToGrid w:val="0"/>
              <w:spacing w:after="0"/>
              <w:ind w:left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6DD5289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Control Projector</w:t>
            </w:r>
          </w:p>
        </w:tc>
        <w:tc>
          <w:tcPr>
            <w:tcW w:w="53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8F2D4EA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All projector controls accessible from single app.</w:t>
            </w:r>
          </w:p>
        </w:tc>
        <w:tc>
          <w:tcPr>
            <w:tcW w:w="10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49F31CB" wp14:textId="77777777">
            <w:pPr>
              <w:pStyle w:val="BodyText"/>
              <w:snapToGrid w:val="0"/>
              <w:spacing w:after="0"/>
              <w:jc w:val="center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</w:p>
        </w:tc>
      </w:tr>
    </w:tbl>
    <w:p w:rsidR="7FC2A463" w:rsidP="7FC2A463" w:rsidRDefault="7FC2A463" w14:paraId="434E97E2" w14:textId="6EEAFE05">
      <w:pPr>
        <w:rPr>
          <w:rFonts w:ascii="Times New Roman Italic" w:hAnsi="Times New Roman Italic" w:eastAsia="Times New Roman Italic" w:cs="Times New Roman Italic"/>
          <w:color w:val="auto"/>
        </w:rPr>
      </w:pPr>
    </w:p>
    <w:p xmlns:wp14="http://schemas.microsoft.com/office/word/2010/wordml" w:rsidR="00000000" w:rsidP="7FC2A463" w:rsidRDefault="008F0BF7" w14:paraId="07547A01" wp14:textId="77777777">
      <w:pPr>
        <w:pStyle w:val="BodyText"/>
        <w:spacing w:after="120"/>
        <w:rPr>
          <w:rFonts w:ascii="Times New Roman Italic" w:hAnsi="Times New Roman Italic" w:eastAsia="Times New Roman Italic" w:cs="Times New Roman Italic"/>
          <w:i w:val="0"/>
          <w:iCs w:val="0"/>
          <w:color w:val="auto"/>
        </w:rPr>
      </w:pPr>
    </w:p>
    <w:p xmlns:wp14="http://schemas.microsoft.com/office/word/2010/wordml" w:rsidR="00000000" w:rsidP="7FC2A463" w:rsidRDefault="008F0BF7" w14:paraId="5043CB0F" wp14:textId="77777777">
      <w:pPr>
        <w:pStyle w:val="BodyText"/>
        <w:spacing w:after="120"/>
        <w:rPr>
          <w:rFonts w:ascii="Times New Roman Italic" w:hAnsi="Times New Roman Italic" w:eastAsia="Times New Roman Italic" w:cs="Times New Roman Italic"/>
          <w:i w:val="0"/>
          <w:iCs w:val="0"/>
          <w:color w:val="auto"/>
        </w:rPr>
      </w:pPr>
    </w:p>
    <w:p xmlns:wp14="http://schemas.microsoft.com/office/word/2010/wordml" w:rsidR="00000000" w:rsidP="7FC2A463" w:rsidRDefault="008F0BF7" w14:paraId="07459315" wp14:textId="77777777">
      <w:pPr>
        <w:pStyle w:val="BodyText"/>
        <w:spacing w:after="120"/>
        <w:rPr>
          <w:rFonts w:ascii="Times New Roman Italic" w:hAnsi="Times New Roman Italic" w:eastAsia="Times New Roman Italic" w:cs="Times New Roman Italic"/>
          <w:i w:val="0"/>
          <w:iCs w:val="0"/>
          <w:color w:val="auto"/>
        </w:rPr>
      </w:pPr>
    </w:p>
    <w:p w:rsidR="7FC2A463" w:rsidP="7FC2A463" w:rsidRDefault="7FC2A463" w14:paraId="05EFB3A0" w14:textId="7A9772D4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  <w:sz w:val="24"/>
          <w:szCs w:val="24"/>
        </w:rPr>
      </w:pPr>
    </w:p>
    <w:p w:rsidR="7FC2A463" w:rsidP="7FC2A463" w:rsidRDefault="7FC2A463" w14:paraId="41D6B3DC" w14:textId="46497F96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  <w:sz w:val="24"/>
          <w:szCs w:val="24"/>
        </w:rPr>
      </w:pPr>
    </w:p>
    <w:p w:rsidR="7FC2A463" w:rsidP="7FC2A463" w:rsidRDefault="7FC2A463" w14:paraId="50E7FC6E" w14:textId="28C19454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  <w:sz w:val="24"/>
          <w:szCs w:val="24"/>
        </w:rPr>
      </w:pPr>
    </w:p>
    <w:p w:rsidR="7FC2A463" w:rsidP="7FC2A463" w:rsidRDefault="7FC2A463" w14:paraId="10EC28D6" w14:textId="2B9F3DF4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  <w:sz w:val="24"/>
          <w:szCs w:val="24"/>
        </w:rPr>
      </w:pPr>
    </w:p>
    <w:p w:rsidR="7FC2A463" w:rsidRDefault="7FC2A463" w14:paraId="4CB4BE81" w14:textId="656C4856">
      <w:r>
        <w:br w:type="page"/>
      </w:r>
    </w:p>
    <w:p xmlns:wp14="http://schemas.microsoft.com/office/word/2010/wordml" w:rsidR="00000000" w:rsidP="7FC2A463" w:rsidRDefault="008F0BF7" w14:paraId="1B8574B6" wp14:textId="77777777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  <w:sz w:val="24"/>
          <w:szCs w:val="24"/>
        </w:rPr>
      </w:pPr>
      <w:r w:rsidRPr="7FC2A463" w:rsidR="008F0BF7"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  <w:sz w:val="24"/>
          <w:szCs w:val="24"/>
        </w:rPr>
        <w:t>Use case diagram</w:t>
      </w:r>
    </w:p>
    <w:p xmlns:wp14="http://schemas.microsoft.com/office/word/2010/wordml" w:rsidR="00000000" w:rsidP="7FC2A463" w:rsidRDefault="008F0BF7" w14:paraId="6537F28F" wp14:textId="77777777">
      <w:pPr>
        <w:pStyle w:val="BodyText"/>
        <w:spacing w:after="120"/>
        <w:rPr>
          <w:rFonts w:ascii="Times New Roman Italic" w:hAnsi="Times New Roman Italic" w:eastAsia="Times New Roman Italic" w:cs="Times New Roman Italic"/>
          <w:i w:val="0"/>
          <w:iCs w:val="0"/>
          <w:color w:val="auto"/>
        </w:rPr>
      </w:pPr>
    </w:p>
    <w:p xmlns:wp14="http://schemas.microsoft.com/office/word/2010/wordml" w:rsidR="00000000" w:rsidP="7FC2A463" w:rsidRDefault="008F0BF7" w14:paraId="657A3B2B" wp14:textId="77777777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251657728" behindDoc="0" locked="0" layoutInCell="1" allowOverlap="1" wp14:anchorId="18CBAD25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0860" cy="5336540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3" r="-3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53365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FC2A463" w:rsidR="7FC2A463"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</w:rPr>
        <w:t/>
      </w:r>
    </w:p>
    <w:p xmlns:wp14="http://schemas.microsoft.com/office/word/2010/wordml" w:rsidR="00000000" w:rsidP="7FC2A463" w:rsidRDefault="008F0BF7" w14:paraId="6DFB9E20" wp14:textId="77777777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</w:rPr>
      </w:pPr>
    </w:p>
    <w:p xmlns:wp14="http://schemas.microsoft.com/office/word/2010/wordml" w:rsidR="00000000" w:rsidP="7FC2A463" w:rsidRDefault="008F0BF7" w14:paraId="70DF9E56" wp14:textId="77777777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</w:rPr>
      </w:pPr>
    </w:p>
    <w:p xmlns:wp14="http://schemas.microsoft.com/office/word/2010/wordml" w:rsidR="00000000" w:rsidP="7FC2A463" w:rsidRDefault="008F0BF7" w14:paraId="44E871BC" wp14:textId="77777777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color w:val="auto"/>
        </w:rPr>
      </w:pPr>
    </w:p>
    <w:p xmlns:wp14="http://schemas.microsoft.com/office/word/2010/wordml" w:rsidR="00000000" w:rsidP="7FC2A463" w:rsidRDefault="008F0BF7" w14:paraId="144A5D23" wp14:textId="77777777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color w:val="auto"/>
        </w:rPr>
      </w:pPr>
    </w:p>
    <w:p xmlns:wp14="http://schemas.microsoft.com/office/word/2010/wordml" w:rsidR="00000000" w:rsidP="7FC2A463" w:rsidRDefault="008F0BF7" w14:paraId="738610EB" wp14:textId="77777777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color w:val="auto"/>
        </w:rPr>
      </w:pPr>
    </w:p>
    <w:p xmlns:wp14="http://schemas.microsoft.com/office/word/2010/wordml" w:rsidR="00000000" w:rsidP="7FC2A463" w:rsidRDefault="008F0BF7" w14:paraId="637805D2" wp14:textId="77777777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color w:val="auto"/>
        </w:rPr>
      </w:pPr>
    </w:p>
    <w:p w:rsidR="7FC2A463" w:rsidRDefault="7FC2A463" w14:paraId="10EC6863" w14:textId="6AC1BDEE">
      <w:r>
        <w:br w:type="page"/>
      </w:r>
    </w:p>
    <w:p xmlns:wp14="http://schemas.microsoft.com/office/word/2010/wordml" w:rsidR="00000000" w:rsidP="7FC2A463" w:rsidRDefault="008F0BF7" w14:paraId="5630AD66" wp14:textId="75E7AA74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  <w:sz w:val="24"/>
          <w:szCs w:val="24"/>
        </w:rPr>
      </w:pPr>
      <w:r w:rsidRPr="7FC2A463" w:rsidR="008F0BF7"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  <w:sz w:val="24"/>
          <w:szCs w:val="24"/>
        </w:rPr>
        <w:t>Use case description</w:t>
      </w:r>
    </w:p>
    <w:p w:rsidR="7FC2A463" w:rsidP="7FC2A463" w:rsidRDefault="7FC2A463" w14:paraId="62320102" w14:textId="3E966568">
      <w:pPr>
        <w:pStyle w:val="BodyText"/>
        <w:spacing w:after="120"/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  <w:sz w:val="24"/>
          <w:szCs w:val="24"/>
        </w:rPr>
      </w:pPr>
    </w:p>
    <w:tbl>
      <w:tblPr>
        <w:tblW w:w="0" w:type="auto"/>
        <w:tblInd w:w="363" w:type="dxa"/>
        <w:tblLayout w:type="fixed"/>
        <w:tblLook w:val="0000" w:firstRow="0" w:lastRow="0" w:firstColumn="0" w:lastColumn="0" w:noHBand="0" w:noVBand="0"/>
      </w:tblPr>
      <w:tblGrid>
        <w:gridCol w:w="1440"/>
        <w:gridCol w:w="7266"/>
      </w:tblGrid>
      <w:tr xmlns:wp14="http://schemas.microsoft.com/office/word/2010/wordml" w:rsidR="00000000" w:rsidTr="7FC2A463" w14:paraId="1A961519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A71FC8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Number: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EED6A4D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UC-01</w:t>
            </w:r>
          </w:p>
        </w:tc>
      </w:tr>
      <w:tr xmlns:wp14="http://schemas.microsoft.com/office/word/2010/wordml" w:rsidR="00000000" w:rsidTr="7FC2A463" w14:paraId="6D2073F8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706C6F3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Name: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2C197FC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Turn </w:t>
            </w: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Overhead  Lights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 On/Off</w:t>
            </w:r>
          </w:p>
        </w:tc>
      </w:tr>
      <w:tr xmlns:wp14="http://schemas.microsoft.com/office/word/2010/wordml" w:rsidR="00000000" w:rsidTr="7FC2A463" w14:paraId="344A5F99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75CAB43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Overview: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44C4502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Control overhead lights based on the layout and occupancy of the seats from App</w:t>
            </w:r>
          </w:p>
        </w:tc>
      </w:tr>
      <w:tr xmlns:wp14="http://schemas.microsoft.com/office/word/2010/wordml" w:rsidR="00000000" w:rsidTr="7FC2A463" w14:paraId="4E559865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89968A0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Actors: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6AC612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Faculty/Instructor/Student</w:t>
            </w:r>
          </w:p>
        </w:tc>
      </w:tr>
      <w:tr xmlns:wp14="http://schemas.microsoft.com/office/word/2010/wordml" w:rsidR="00000000" w:rsidTr="7FC2A463" w14:paraId="4F8E413B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72C7007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Pre condition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8C9DA0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</w:p>
        </w:tc>
      </w:tr>
      <w:tr xmlns:wp14="http://schemas.microsoft.com/office/word/2010/wordml" w:rsidR="00000000" w:rsidTr="7FC2A463" w14:paraId="2CE30163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ACDE74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Flow: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5FC20C7" wp14:textId="5444914C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Main 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(success) Flow: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  <w:r w:rsidRPr="7FC2A463" w:rsidR="1B6E3DD4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1. Select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a layout from the app.2).Press Apply to activate the setup.</w:t>
            </w:r>
          </w:p>
        </w:tc>
      </w:tr>
      <w:tr xmlns:wp14="http://schemas.microsoft.com/office/word/2010/wordml" w:rsidR="00000000" w:rsidTr="7FC2A463" w14:paraId="3B2C543B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1829076" wp14:textId="77777777">
            <w:pPr>
              <w:pStyle w:val="BodyText"/>
              <w:snapToGrid w:val="0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9926E86" wp14:textId="314C7921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Alternate Flows: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  <w:r w:rsidRPr="7FC2A463" w:rsidR="62D39BC2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  <w:tr xmlns:wp14="http://schemas.microsoft.com/office/word/2010/wordml" w:rsidR="00000000" w:rsidTr="7FC2A463" w14:paraId="26D1B6DB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979ED86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Post Condition: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7BCA5CA" wp14:textId="622D325C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56198776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</w:tbl>
    <w:p xmlns:wp14="http://schemas.microsoft.com/office/word/2010/wordml" w:rsidR="00000000" w:rsidP="7FC2A463" w:rsidRDefault="008F0BF7" w14:paraId="17AD93B2" wp14:textId="4BAAEEDB">
      <w:pPr>
        <w:pStyle w:val="BodyText"/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  <w:sz w:val="24"/>
          <w:szCs w:val="24"/>
        </w:rPr>
      </w:pPr>
    </w:p>
    <w:p w:rsidR="7FC2A463" w:rsidP="7FC2A463" w:rsidRDefault="7FC2A463" w14:paraId="65E52337" w14:textId="3F4B8B19">
      <w:pPr>
        <w:pStyle w:val="BodyText"/>
        <w:rPr>
          <w:rFonts w:ascii="Times New Roman Italic" w:hAnsi="Times New Roman Italic" w:eastAsia="Times New Roman Italic" w:cs="Times New Roman Italic"/>
          <w:b w:val="1"/>
          <w:bCs w:val="1"/>
          <w:i w:val="0"/>
          <w:iCs w:val="0"/>
          <w:color w:val="auto"/>
          <w:sz w:val="24"/>
          <w:szCs w:val="24"/>
        </w:rPr>
      </w:pPr>
    </w:p>
    <w:tbl>
      <w:tblPr>
        <w:tblW w:w="0" w:type="auto"/>
        <w:tblInd w:w="363" w:type="dxa"/>
        <w:tblLayout w:type="fixed"/>
        <w:tblLook w:val="0000" w:firstRow="0" w:lastRow="0" w:firstColumn="0" w:lastColumn="0" w:noHBand="0" w:noVBand="0"/>
      </w:tblPr>
      <w:tblGrid>
        <w:gridCol w:w="1440"/>
        <w:gridCol w:w="7266"/>
      </w:tblGrid>
      <w:tr xmlns:wp14="http://schemas.microsoft.com/office/word/2010/wordml" w:rsidR="00000000" w:rsidTr="7FC2A463" w14:paraId="74EA98AB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1847AF9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Number: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11F4D3D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UC-02</w:t>
            </w:r>
          </w:p>
        </w:tc>
      </w:tr>
      <w:tr xmlns:wp14="http://schemas.microsoft.com/office/word/2010/wordml" w:rsidR="00000000" w:rsidTr="7FC2A463" w14:paraId="0169162F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7C9F73F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Name: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E5B471D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Dim Lights</w:t>
            </w:r>
          </w:p>
        </w:tc>
      </w:tr>
      <w:tr xmlns:wp14="http://schemas.microsoft.com/office/word/2010/wordml" w:rsidR="00000000" w:rsidTr="7FC2A463" w14:paraId="7A486FB1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1DE3E60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Overview: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7BB9A45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Dim lights on changing the mode / turning the projector ON from App</w:t>
            </w:r>
          </w:p>
        </w:tc>
      </w:tr>
      <w:tr xmlns:wp14="http://schemas.microsoft.com/office/word/2010/wordml" w:rsidR="00000000" w:rsidTr="7FC2A463" w14:paraId="35D6B8AA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CCAFB76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Actors: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AE5CAFB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Faculty/Instructor/Student </w:t>
            </w:r>
          </w:p>
        </w:tc>
      </w:tr>
      <w:tr xmlns:wp14="http://schemas.microsoft.com/office/word/2010/wordml" w:rsidR="00000000" w:rsidTr="7FC2A463" w14:paraId="35B3F7A2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4BCE1A8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Pre condition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161A9A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</w:p>
        </w:tc>
      </w:tr>
      <w:tr xmlns:wp14="http://schemas.microsoft.com/office/word/2010/wordml" w:rsidR="00000000" w:rsidTr="7FC2A463" w14:paraId="71803629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C3957D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Flow: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29A770A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Main (success) Flow: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1. Move the slid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er to adjust the light </w:t>
            </w:r>
          </w:p>
        </w:tc>
      </w:tr>
      <w:tr xmlns:wp14="http://schemas.microsoft.com/office/word/2010/wordml" w:rsidR="00000000" w:rsidTr="7FC2A463" w14:paraId="0F3001FF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DE4B5B7" wp14:textId="77777777">
            <w:pPr>
              <w:pStyle w:val="BodyText"/>
              <w:snapToGrid w:val="0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E9AF740" wp14:textId="6A6BFBF8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Alternate Flows: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  <w:r w:rsidRPr="7FC2A463" w:rsidR="62D39BC2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  <w:tr xmlns:wp14="http://schemas.microsoft.com/office/word/2010/wordml" w:rsidR="00000000" w:rsidTr="7FC2A463" w14:paraId="4FBD354F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E92EA75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Post Condition: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86A4E48" wp14:textId="6BDA4D5D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56198776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</w:tbl>
    <w:p w:rsidR="7FC2A463" w:rsidRDefault="7FC2A463" w14:paraId="7EE60275" w14:textId="1D593355">
      <w:r>
        <w:br w:type="page"/>
      </w:r>
    </w:p>
    <w:p xmlns:wp14="http://schemas.microsoft.com/office/word/2010/wordml" w:rsidR="00000000" w:rsidP="7FC2A463" w:rsidRDefault="008F0BF7" w14:paraId="2DBF0D7D" wp14:textId="6B1EEE5E">
      <w:pPr>
        <w:pStyle w:val="Normal"/>
        <w:rPr>
          <w:rFonts w:ascii="Times New Roman Italic" w:hAnsi="Times New Roman Italic" w:eastAsia="Times New Roman Italic" w:cs="Times New Roman Italic"/>
          <w:color w:val="auto"/>
        </w:rPr>
      </w:pPr>
    </w:p>
    <w:tbl>
      <w:tblPr>
        <w:tblW w:w="0" w:type="auto"/>
        <w:tblInd w:w="363" w:type="dxa"/>
        <w:tblLayout w:type="fixed"/>
        <w:tblLook w:val="0000" w:firstRow="0" w:lastRow="0" w:firstColumn="0" w:lastColumn="0" w:noHBand="0" w:noVBand="0"/>
      </w:tblPr>
      <w:tblGrid>
        <w:gridCol w:w="1440"/>
        <w:gridCol w:w="7266"/>
      </w:tblGrid>
      <w:tr xmlns:wp14="http://schemas.microsoft.com/office/word/2010/wordml" w:rsidR="00000000" w:rsidTr="7FC2A463" w14:paraId="7B76DA02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78F24E0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Number: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151FDB4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UC-03</w:t>
            </w:r>
          </w:p>
        </w:tc>
      </w:tr>
      <w:tr xmlns:wp14="http://schemas.microsoft.com/office/word/2010/wordml" w:rsidR="00000000" w:rsidTr="7FC2A463" w14:paraId="33A93ABC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6B4B41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Nam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e: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2BC7C9A" wp14:textId="3189866D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Turn Green Board </w:t>
            </w:r>
            <w:r w:rsidRPr="7FC2A463" w:rsidR="6B4019B9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Spotlights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 On/Off</w:t>
            </w:r>
          </w:p>
        </w:tc>
      </w:tr>
      <w:tr xmlns:wp14="http://schemas.microsoft.com/office/word/2010/wordml" w:rsidR="00000000" w:rsidTr="7FC2A463" w14:paraId="7014EB95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DB131FA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Overview: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B2E1826" wp14:textId="1AC0CFE0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Control Green board </w:t>
            </w:r>
            <w:r w:rsidRPr="7FC2A463" w:rsidR="227815C9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spotlights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 based on the usage of Board </w:t>
            </w: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From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 App</w:t>
            </w:r>
          </w:p>
        </w:tc>
      </w:tr>
      <w:tr xmlns:wp14="http://schemas.microsoft.com/office/word/2010/wordml" w:rsidR="00000000" w:rsidTr="7FC2A463" w14:paraId="303884C0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055FD27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Actors: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A115C79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Faculty/Instructor/Student </w:t>
            </w:r>
          </w:p>
        </w:tc>
      </w:tr>
      <w:tr xmlns:wp14="http://schemas.microsoft.com/office/word/2010/wordml" w:rsidR="00000000" w:rsidTr="7FC2A463" w14:paraId="680A2FF9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A6C03B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Pre condition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1BE731D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</w:p>
        </w:tc>
      </w:tr>
      <w:tr xmlns:wp14="http://schemas.microsoft.com/office/word/2010/wordml" w:rsidR="00000000" w:rsidTr="7FC2A463" w14:paraId="412A6825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0ED2FF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Flow: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901E856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Main (success) Flow: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1)Press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the button to toggle the spot lights. </w:t>
            </w:r>
          </w:p>
        </w:tc>
      </w:tr>
      <w:tr xmlns:wp14="http://schemas.microsoft.com/office/word/2010/wordml" w:rsidR="00000000" w:rsidTr="7FC2A463" w14:paraId="25B0FBC1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B62F1B3" wp14:textId="77777777">
            <w:pPr>
              <w:pStyle w:val="BodyText"/>
              <w:snapToGrid w:val="0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F3C1327" wp14:textId="5C940BA3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Al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ternate Flows: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  <w:r w:rsidRPr="7FC2A463" w:rsidR="62D39BC2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  <w:tr xmlns:wp14="http://schemas.microsoft.com/office/word/2010/wordml" w:rsidR="00000000" w:rsidTr="7FC2A463" w14:paraId="7F63C130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448D167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Post Condition: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FB9308B" wp14:textId="69F4C1C5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56198776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</w:tbl>
    <w:p xmlns:wp14="http://schemas.microsoft.com/office/word/2010/wordml" w:rsidR="00000000" w:rsidP="7FC2A463" w:rsidRDefault="008F0BF7" w14:paraId="02F2C34E" wp14:textId="77777777">
      <w:pPr>
        <w:rPr>
          <w:rFonts w:ascii="Times New Roman Italic" w:hAnsi="Times New Roman Italic" w:eastAsia="Times New Roman Italic" w:cs="Times New Roman Italic"/>
          <w:color w:val="auto"/>
        </w:rPr>
      </w:pPr>
    </w:p>
    <w:p xmlns:wp14="http://schemas.microsoft.com/office/word/2010/wordml" w:rsidR="00000000" w:rsidP="7FC2A463" w:rsidRDefault="008F0BF7" w14:paraId="680A4E5D" wp14:textId="77777777">
      <w:pPr>
        <w:rPr>
          <w:rFonts w:ascii="Times New Roman Italic" w:hAnsi="Times New Roman Italic" w:eastAsia="Times New Roman Italic" w:cs="Times New Roman Italic"/>
          <w:color w:val="auto"/>
        </w:rPr>
      </w:pPr>
    </w:p>
    <w:tbl>
      <w:tblPr>
        <w:tblW w:w="0" w:type="auto"/>
        <w:tblInd w:w="363" w:type="dxa"/>
        <w:tblLayout w:type="fixed"/>
        <w:tblLook w:val="0000" w:firstRow="0" w:lastRow="0" w:firstColumn="0" w:lastColumn="0" w:noHBand="0" w:noVBand="0"/>
      </w:tblPr>
      <w:tblGrid>
        <w:gridCol w:w="1440"/>
        <w:gridCol w:w="7266"/>
      </w:tblGrid>
      <w:tr xmlns:wp14="http://schemas.microsoft.com/office/word/2010/wordml" w:rsidR="00000000" w:rsidTr="7FC2A463" w14:paraId="75EFDF43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1A4F10C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Number: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D04C2B7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UC-04</w:t>
            </w:r>
          </w:p>
        </w:tc>
      </w:tr>
      <w:tr xmlns:wp14="http://schemas.microsoft.com/office/word/2010/wordml" w:rsidR="00000000" w:rsidTr="7FC2A463" w14:paraId="179C3095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DFDEF64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Name: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4F4E8E8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Turn Sound System On/Off</w:t>
            </w:r>
          </w:p>
        </w:tc>
      </w:tr>
      <w:tr xmlns:wp14="http://schemas.microsoft.com/office/word/2010/wordml" w:rsidR="00000000" w:rsidTr="7FC2A463" w14:paraId="103B7E54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EE02EE0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Overview: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5DABD67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Based on the requirement of visual aids turn sound system on/off from app</w:t>
            </w:r>
          </w:p>
        </w:tc>
      </w:tr>
      <w:tr xmlns:wp14="http://schemas.microsoft.com/office/word/2010/wordml" w:rsidR="00000000" w:rsidTr="7FC2A463" w14:paraId="0D53BC10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73E2A16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Actors: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E5C61C4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Faculty/Instructor/Student </w:t>
            </w:r>
          </w:p>
        </w:tc>
      </w:tr>
      <w:tr xmlns:wp14="http://schemas.microsoft.com/office/word/2010/wordml" w:rsidR="00000000" w:rsidTr="7FC2A463" w14:paraId="738AD412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A8FE15C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Pre condition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29EF84A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</w:p>
        </w:tc>
      </w:tr>
      <w:tr xmlns:wp14="http://schemas.microsoft.com/office/word/2010/wordml" w:rsidR="00000000" w:rsidTr="7FC2A463" w14:paraId="0D9A6765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3885285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Flow: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B5A08FA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Main (success) Flow: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1). Press the button to switch on the Sound System</w:t>
            </w:r>
          </w:p>
        </w:tc>
      </w:tr>
      <w:tr xmlns:wp14="http://schemas.microsoft.com/office/word/2010/wordml" w:rsidR="00000000" w:rsidTr="7FC2A463" w14:paraId="5E5CE4E0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9219836" wp14:textId="77777777">
            <w:pPr>
              <w:pStyle w:val="BodyText"/>
              <w:snapToGrid w:val="0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7B0EBD9" wp14:textId="6948633C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Alternate Flows: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  <w:r w:rsidRPr="7FC2A463" w:rsidR="62D39BC2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  <w:tr xmlns:wp14="http://schemas.microsoft.com/office/word/2010/wordml" w:rsidR="00000000" w:rsidTr="7FC2A463" w14:paraId="12842601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407B219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Post Condition: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C46927A" wp14:textId="480358F6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56198776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</w:tbl>
    <w:p xmlns:wp14="http://schemas.microsoft.com/office/word/2010/wordml" w:rsidR="00000000" w:rsidP="7FC2A463" w:rsidRDefault="008F0BF7" w14:paraId="54CD245A" wp14:textId="65E2E65F">
      <w:pPr>
        <w:pStyle w:val="Normal"/>
        <w:rPr>
          <w:rFonts w:ascii="Times New Roman Italic" w:hAnsi="Times New Roman Italic" w:eastAsia="Times New Roman Italic" w:cs="Times New Roman Italic"/>
          <w:color w:val="auto"/>
        </w:rPr>
      </w:pPr>
    </w:p>
    <w:p w:rsidR="7FC2A463" w:rsidRDefault="7FC2A463" w14:paraId="4F91A603" w14:textId="18292557">
      <w:r>
        <w:br w:type="page"/>
      </w:r>
    </w:p>
    <w:p xmlns:wp14="http://schemas.microsoft.com/office/word/2010/wordml" w:rsidR="00000000" w:rsidP="7FC2A463" w:rsidRDefault="008F0BF7" w14:paraId="1231BE67" wp14:textId="77777777">
      <w:pPr>
        <w:rPr>
          <w:rFonts w:ascii="Times New Roman Italic" w:hAnsi="Times New Roman Italic" w:eastAsia="Times New Roman Italic" w:cs="Times New Roman Italic"/>
          <w:color w:val="auto"/>
        </w:rPr>
      </w:pPr>
    </w:p>
    <w:tbl>
      <w:tblPr>
        <w:tblW w:w="0" w:type="auto"/>
        <w:tblInd w:w="363" w:type="dxa"/>
        <w:tblLayout w:type="fixed"/>
        <w:tblLook w:val="0000" w:firstRow="0" w:lastRow="0" w:firstColumn="0" w:lastColumn="0" w:noHBand="0" w:noVBand="0"/>
      </w:tblPr>
      <w:tblGrid>
        <w:gridCol w:w="1440"/>
        <w:gridCol w:w="7266"/>
      </w:tblGrid>
      <w:tr xmlns:wp14="http://schemas.microsoft.com/office/word/2010/wordml" w:rsidR="00000000" w:rsidTr="7FC2A463" w14:paraId="0797E3DF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427E664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Number: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968B449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UC-05</w:t>
            </w:r>
          </w:p>
        </w:tc>
      </w:tr>
      <w:tr xmlns:wp14="http://schemas.microsoft.com/office/word/2010/wordml" w:rsidR="00000000" w:rsidTr="7FC2A463" w14:paraId="2FFCB684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1133A9B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Name: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F479958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Control Sound System Volume</w:t>
            </w:r>
          </w:p>
        </w:tc>
      </w:tr>
      <w:tr xmlns:wp14="http://schemas.microsoft.com/office/word/2010/wordml" w:rsidR="00000000" w:rsidTr="7FC2A463" w14:paraId="01B102CD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B279FF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Overview: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40574B6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Volume Control from the Android App</w:t>
            </w:r>
          </w:p>
        </w:tc>
      </w:tr>
      <w:tr xmlns:wp14="http://schemas.microsoft.com/office/word/2010/wordml" w:rsidR="00000000" w:rsidTr="7FC2A463" w14:paraId="543FD22B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A1040AC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Actors: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2E682DC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Faculty/Instructor/Student </w:t>
            </w:r>
          </w:p>
        </w:tc>
      </w:tr>
      <w:tr xmlns:wp14="http://schemas.microsoft.com/office/word/2010/wordml" w:rsidR="00000000" w:rsidTr="7FC2A463" w14:paraId="19493748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6C3798F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Pre condition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027424A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</w:p>
        </w:tc>
      </w:tr>
      <w:tr xmlns:wp14="http://schemas.microsoft.com/office/word/2010/wordml" w:rsidR="00000000" w:rsidTr="7FC2A463" w14:paraId="45EC95C8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AD27E3B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Flow: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DA65FE2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Main (success) Flow: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1). Use the slider to change the volume</w:t>
            </w:r>
          </w:p>
        </w:tc>
      </w:tr>
      <w:tr xmlns:wp14="http://schemas.microsoft.com/office/word/2010/wordml" w:rsidR="00000000" w:rsidTr="7FC2A463" w14:paraId="1F44175A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6FEB5B0" wp14:textId="77777777">
            <w:pPr>
              <w:pStyle w:val="BodyText"/>
              <w:snapToGrid w:val="0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2B31A68" wp14:textId="09CE386F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Alternate Flows: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  <w:r w:rsidRPr="7FC2A463" w:rsidR="62D39BC2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  <w:tr xmlns:wp14="http://schemas.microsoft.com/office/word/2010/wordml" w:rsidR="00000000" w:rsidTr="7FC2A463" w14:paraId="51AC696E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19554E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Post Condition: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B56EC60" wp14:textId="754EE8C0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56198776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</w:tbl>
    <w:p xmlns:wp14="http://schemas.microsoft.com/office/word/2010/wordml" w:rsidR="00000000" w:rsidP="7FC2A463" w:rsidRDefault="008F0BF7" w14:paraId="30D7AA69" wp14:textId="77777777">
      <w:pPr>
        <w:rPr>
          <w:rFonts w:ascii="Times New Roman Italic" w:hAnsi="Times New Roman Italic" w:eastAsia="Times New Roman Italic" w:cs="Times New Roman Italic"/>
          <w:color w:val="auto"/>
        </w:rPr>
      </w:pPr>
    </w:p>
    <w:p xmlns:wp14="http://schemas.microsoft.com/office/word/2010/wordml" w:rsidR="00000000" w:rsidP="7FC2A463" w:rsidRDefault="008F0BF7" w14:paraId="7196D064" wp14:textId="77777777">
      <w:pPr>
        <w:rPr>
          <w:rFonts w:ascii="Times New Roman Italic" w:hAnsi="Times New Roman Italic" w:eastAsia="Times New Roman Italic" w:cs="Times New Roman Italic"/>
          <w:color w:val="auto"/>
        </w:rPr>
      </w:pPr>
    </w:p>
    <w:tbl>
      <w:tblPr>
        <w:tblW w:w="0" w:type="auto"/>
        <w:tblInd w:w="363" w:type="dxa"/>
        <w:tblLayout w:type="fixed"/>
        <w:tblLook w:val="0000" w:firstRow="0" w:lastRow="0" w:firstColumn="0" w:lastColumn="0" w:noHBand="0" w:noVBand="0"/>
      </w:tblPr>
      <w:tblGrid>
        <w:gridCol w:w="1440"/>
        <w:gridCol w:w="7266"/>
      </w:tblGrid>
      <w:tr xmlns:wp14="http://schemas.microsoft.com/office/word/2010/wordml" w:rsidR="00000000" w:rsidTr="7FC2A463" w14:paraId="6C87D457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5B2562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Number: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A83C7AA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UC-06</w:t>
            </w:r>
          </w:p>
        </w:tc>
      </w:tr>
      <w:tr xmlns:wp14="http://schemas.microsoft.com/office/word/2010/wordml" w:rsidR="00000000" w:rsidTr="7FC2A463" w14:paraId="202EA1C3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770E453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Name: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0C6809E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Measure CO2, Humidity</w:t>
            </w:r>
          </w:p>
        </w:tc>
      </w:tr>
      <w:tr xmlns:wp14="http://schemas.microsoft.com/office/word/2010/wordml" w:rsidR="00000000" w:rsidTr="7FC2A463" w14:paraId="489C7706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73B8792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Overview: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811266F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Measure the CO2 and Humidity both </w:t>
            </w: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indoor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 and </w:t>
            </w: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outdoors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 xml:space="preserve"> in </w:t>
            </w:r>
            <w:proofErr w:type="spellStart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realtime</w:t>
            </w:r>
            <w:proofErr w:type="spellEnd"/>
          </w:p>
        </w:tc>
      </w:tr>
      <w:tr xmlns:wp14="http://schemas.microsoft.com/office/word/2010/wordml" w:rsidR="00000000" w:rsidTr="7FC2A463" w14:paraId="472134F7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A4D311C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Actors: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17D69E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Faculty/Instructor/Student </w:t>
            </w:r>
          </w:p>
        </w:tc>
      </w:tr>
      <w:tr xmlns:wp14="http://schemas.microsoft.com/office/word/2010/wordml" w:rsidR="00000000" w:rsidTr="7FC2A463" w14:paraId="321329B0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7D19BCB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Pre condition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40A809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</w:p>
        </w:tc>
      </w:tr>
      <w:tr xmlns:wp14="http://schemas.microsoft.com/office/word/2010/wordml" w:rsidR="00000000" w:rsidTr="7FC2A463" w14:paraId="5906C7ED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84E4343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Flow: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8AD5360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Main (success) Flow: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1)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Tap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the panel to view the current reading of various physical quantities. </w:t>
            </w:r>
          </w:p>
        </w:tc>
      </w:tr>
      <w:tr xmlns:wp14="http://schemas.microsoft.com/office/word/2010/wordml" w:rsidR="00000000" w:rsidTr="7FC2A463" w14:paraId="3960D727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4FF1C98" wp14:textId="77777777">
            <w:pPr>
              <w:pStyle w:val="BodyText"/>
              <w:snapToGrid w:val="0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509DE56" wp14:textId="24477D31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Alternate Flows: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  <w:r w:rsidRPr="7FC2A463" w:rsidR="62D39BC2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  <w:tr xmlns:wp14="http://schemas.microsoft.com/office/word/2010/wordml" w:rsidR="00000000" w:rsidTr="7FC2A463" w14:paraId="5D86A10E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B5D3B72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Post Condition: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8A37976" wp14:textId="50A3D6CE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56198776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</w:tbl>
    <w:p xmlns:wp14="http://schemas.microsoft.com/office/word/2010/wordml" w:rsidR="00000000" w:rsidP="7FC2A463" w:rsidRDefault="008F0BF7" w14:paraId="6D072C0D" wp14:textId="77777777">
      <w:pPr>
        <w:rPr>
          <w:rFonts w:ascii="Times New Roman Italic" w:hAnsi="Times New Roman Italic" w:eastAsia="Times New Roman Italic" w:cs="Times New Roman Italic"/>
          <w:color w:val="auto"/>
        </w:rPr>
      </w:pPr>
    </w:p>
    <w:p w:rsidR="7FC2A463" w:rsidRDefault="7FC2A463" w14:paraId="6C4408BD" w14:textId="06BC56CF">
      <w:r>
        <w:br w:type="page"/>
      </w:r>
    </w:p>
    <w:p xmlns:wp14="http://schemas.microsoft.com/office/word/2010/wordml" w:rsidR="00000000" w:rsidP="7FC2A463" w:rsidRDefault="008F0BF7" w14:paraId="48A21919" wp14:textId="77777777">
      <w:pPr>
        <w:rPr>
          <w:rFonts w:ascii="Times New Roman Italic" w:hAnsi="Times New Roman Italic" w:eastAsia="Times New Roman Italic" w:cs="Times New Roman Italic"/>
          <w:color w:val="auto"/>
        </w:rPr>
      </w:pPr>
    </w:p>
    <w:tbl>
      <w:tblPr>
        <w:tblW w:w="0" w:type="auto"/>
        <w:tblInd w:w="363" w:type="dxa"/>
        <w:tblLayout w:type="fixed"/>
        <w:tblLook w:val="0000" w:firstRow="0" w:lastRow="0" w:firstColumn="0" w:lastColumn="0" w:noHBand="0" w:noVBand="0"/>
      </w:tblPr>
      <w:tblGrid>
        <w:gridCol w:w="1440"/>
        <w:gridCol w:w="7266"/>
      </w:tblGrid>
      <w:tr xmlns:wp14="http://schemas.microsoft.com/office/word/2010/wordml" w:rsidR="00000000" w:rsidTr="7FC2A463" w14:paraId="4677ECB3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40020C3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Number: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779EBFF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UC-07</w:t>
            </w:r>
          </w:p>
        </w:tc>
      </w:tr>
      <w:tr xmlns:wp14="http://schemas.microsoft.com/office/word/2010/wordml" w:rsidR="00000000" w:rsidTr="7FC2A463" w14:paraId="33030A12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88B3A10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Name: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41AF588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Auto-Control AC and evaporator</w:t>
            </w:r>
          </w:p>
        </w:tc>
      </w:tr>
      <w:tr xmlns:wp14="http://schemas.microsoft.com/office/word/2010/wordml" w:rsidR="00000000" w:rsidTr="7FC2A463" w14:paraId="09C97A68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BCAECED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Overview: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612DAFD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Process CO2 and humidity to control the AC and Evaporator to control the temperature automatically</w:t>
            </w:r>
          </w:p>
        </w:tc>
      </w:tr>
      <w:tr xmlns:wp14="http://schemas.microsoft.com/office/word/2010/wordml" w:rsidR="00000000" w:rsidTr="7FC2A463" w14:paraId="023CC42C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79C1C62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Actors: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B819D9E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Faculty/Instructor/Student </w:t>
            </w:r>
          </w:p>
        </w:tc>
      </w:tr>
      <w:tr xmlns:wp14="http://schemas.microsoft.com/office/word/2010/wordml" w:rsidR="00000000" w:rsidTr="7FC2A463" w14:paraId="40E38567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8D214E4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Pre condition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99CCF33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</w:p>
        </w:tc>
      </w:tr>
      <w:tr xmlns:wp14="http://schemas.microsoft.com/office/word/2010/wordml" w:rsidR="00000000" w:rsidTr="7FC2A463" w14:paraId="0D26F9AF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A480E39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Fl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ow: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641BE06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Main (success) Flow: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1) Click the Button to Auto select the environment temperature. </w:t>
            </w:r>
          </w:p>
        </w:tc>
      </w:tr>
      <w:tr xmlns:wp14="http://schemas.microsoft.com/office/word/2010/wordml" w:rsidR="00000000" w:rsidTr="7FC2A463" w14:paraId="7B694481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BD18F9B" wp14:textId="77777777">
            <w:pPr>
              <w:pStyle w:val="BodyText"/>
              <w:snapToGrid w:val="0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1519C88" wp14:textId="0091B72E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Alternate Flows: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  <w:r w:rsidRPr="7FC2A463" w:rsidR="62D39BC2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  <w:tr xmlns:wp14="http://schemas.microsoft.com/office/word/2010/wordml" w:rsidR="00000000" w:rsidTr="7FC2A463" w14:paraId="31F5E504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853B09E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Post Condition: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AA347F3" wp14:textId="5AD1C39D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56198776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</w:tbl>
    <w:p xmlns:wp14="http://schemas.microsoft.com/office/word/2010/wordml" w:rsidR="00000000" w:rsidP="7FC2A463" w:rsidRDefault="008F0BF7" w14:paraId="238601FE" wp14:textId="77777777">
      <w:pPr>
        <w:rPr>
          <w:rFonts w:ascii="Times New Roman Italic" w:hAnsi="Times New Roman Italic" w:eastAsia="Times New Roman Italic" w:cs="Times New Roman Italic"/>
          <w:color w:val="auto"/>
        </w:rPr>
      </w:pPr>
    </w:p>
    <w:tbl>
      <w:tblPr>
        <w:tblW w:w="0" w:type="auto"/>
        <w:tblInd w:w="363" w:type="dxa"/>
        <w:tblLayout w:type="fixed"/>
        <w:tblLook w:val="0000" w:firstRow="0" w:lastRow="0" w:firstColumn="0" w:lastColumn="0" w:noHBand="0" w:noVBand="0"/>
      </w:tblPr>
      <w:tblGrid>
        <w:gridCol w:w="1440"/>
        <w:gridCol w:w="7266"/>
      </w:tblGrid>
      <w:tr xmlns:wp14="http://schemas.microsoft.com/office/word/2010/wordml" w:rsidR="00000000" w:rsidTr="7FC2A463" w14:paraId="5C935119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5DECD5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Number: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70E3691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UC-08</w:t>
            </w:r>
          </w:p>
        </w:tc>
      </w:tr>
      <w:tr xmlns:wp14="http://schemas.microsoft.com/office/word/2010/wordml" w:rsidR="00000000" w:rsidTr="7FC2A463" w14:paraId="21991243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5FCE51F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Name: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9091840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Control AC</w:t>
            </w:r>
          </w:p>
        </w:tc>
      </w:tr>
      <w:tr xmlns:wp14="http://schemas.microsoft.com/office/word/2010/wordml" w:rsidR="00000000" w:rsidTr="7FC2A463" w14:paraId="75BF3A51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0EBFE7C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Overview: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7A14AC7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All AC control available on the android app to control the AC Units</w:t>
            </w:r>
          </w:p>
        </w:tc>
      </w:tr>
      <w:tr xmlns:wp14="http://schemas.microsoft.com/office/word/2010/wordml" w:rsidR="00000000" w:rsidTr="7FC2A463" w14:paraId="4BA521D0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A317970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Actors: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FB8D85C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Faculty/Instructor/Student </w:t>
            </w:r>
          </w:p>
        </w:tc>
      </w:tr>
      <w:tr xmlns:wp14="http://schemas.microsoft.com/office/word/2010/wordml" w:rsidR="00000000" w:rsidTr="7FC2A463" w14:paraId="17BB4DE6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6F94EA0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Pre condition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9000FDC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</w:p>
        </w:tc>
      </w:tr>
      <w:tr xmlns:wp14="http://schemas.microsoft.com/office/word/2010/wordml" w:rsidR="00000000" w:rsidTr="7FC2A463" w14:paraId="496F47FD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4A9AD3E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Flow: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8CA18AD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Main (success) Flow: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1</w:t>
            </w: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).Click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the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AC panel to adjust the setting</w:t>
            </w:r>
          </w:p>
        </w:tc>
      </w:tr>
      <w:tr xmlns:wp14="http://schemas.microsoft.com/office/word/2010/wordml" w:rsidR="00000000" w:rsidTr="7FC2A463" w14:paraId="6429DF52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F3CABC7" wp14:textId="77777777">
            <w:pPr>
              <w:pStyle w:val="BodyText"/>
              <w:snapToGrid w:val="0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4D871FB3" wp14:textId="45E49A49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Alternate Flows: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  <w:r w:rsidRPr="7FC2A463" w:rsidR="62D39BC2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  <w:tr xmlns:wp14="http://schemas.microsoft.com/office/word/2010/wordml" w:rsidR="00000000" w:rsidTr="7FC2A463" w14:paraId="32D250DF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5C2FC01C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Post Condition: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38ED641" wp14:textId="57C928BC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56198776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</w:tbl>
    <w:p xmlns:wp14="http://schemas.microsoft.com/office/word/2010/wordml" w:rsidR="00000000" w:rsidP="7FC2A463" w:rsidRDefault="008F0BF7" w14:paraId="5B08B5D1" wp14:textId="77777777">
      <w:pPr>
        <w:rPr>
          <w:rFonts w:ascii="Times New Roman Italic" w:hAnsi="Times New Roman Italic" w:eastAsia="Times New Roman Italic" w:cs="Times New Roman Italic"/>
          <w:color w:val="auto"/>
        </w:rPr>
      </w:pPr>
    </w:p>
    <w:p w:rsidR="7FC2A463" w:rsidRDefault="7FC2A463" w14:paraId="4087B33F" w14:textId="36E3EFE1">
      <w:r>
        <w:br w:type="page"/>
      </w:r>
    </w:p>
    <w:p w:rsidR="7FC2A463" w:rsidP="7FC2A463" w:rsidRDefault="7FC2A463" w14:paraId="1CC8D6F8" w14:textId="0BE4FA68">
      <w:pPr>
        <w:pStyle w:val="Normal"/>
        <w:rPr>
          <w:rFonts w:ascii="Times New Roman Italic" w:hAnsi="Times New Roman Italic" w:eastAsia="Times New Roman Italic" w:cs="Times New Roman Italic"/>
          <w:color w:val="auto"/>
        </w:rPr>
      </w:pPr>
    </w:p>
    <w:tbl>
      <w:tblPr>
        <w:tblW w:w="0" w:type="auto"/>
        <w:tblInd w:w="363" w:type="dxa"/>
        <w:tblLayout w:type="fixed"/>
        <w:tblLook w:val="0000" w:firstRow="0" w:lastRow="0" w:firstColumn="0" w:lastColumn="0" w:noHBand="0" w:noVBand="0"/>
      </w:tblPr>
      <w:tblGrid>
        <w:gridCol w:w="1440"/>
        <w:gridCol w:w="7266"/>
      </w:tblGrid>
      <w:tr xmlns:wp14="http://schemas.microsoft.com/office/word/2010/wordml" w:rsidR="00000000" w:rsidTr="7FC2A463" w14:paraId="3E517BAD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F7F6F3E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Case Number: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2D93F02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UC-09</w:t>
            </w:r>
          </w:p>
        </w:tc>
      </w:tr>
      <w:tr xmlns:wp14="http://schemas.microsoft.com/office/word/2010/wordml" w:rsidR="00000000" w:rsidTr="7FC2A463" w14:paraId="4F460F42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3719A369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Use C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ase Name: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62A8FC3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Control Projector</w:t>
            </w:r>
          </w:p>
        </w:tc>
      </w:tr>
      <w:tr xmlns:wp14="http://schemas.microsoft.com/office/word/2010/wordml" w:rsidR="00000000" w:rsidTr="7FC2A463" w14:paraId="62B99D35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44B29AA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Overview: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9CEED41" wp14:textId="77777777">
            <w:pPr>
              <w:pStyle w:val="BodyText"/>
              <w:snapToGrid w:val="0"/>
              <w:spacing w:after="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  <w:sz w:val="22"/>
                <w:szCs w:val="22"/>
              </w:rPr>
              <w:t>All projector controls accessible from single app.</w:t>
            </w:r>
          </w:p>
        </w:tc>
      </w:tr>
      <w:tr xmlns:wp14="http://schemas.microsoft.com/office/word/2010/wordml" w:rsidR="00000000" w:rsidTr="7FC2A463" w14:paraId="54EA01F0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5F44D7E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Actors: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6BACE63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Faculty/Instructor/Student </w:t>
            </w:r>
          </w:p>
        </w:tc>
      </w:tr>
      <w:tr xmlns:wp14="http://schemas.microsoft.com/office/word/2010/wordml" w:rsidR="00000000" w:rsidTr="7FC2A463" w14:paraId="16CFD899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6C312BE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Pre condition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604EBE2A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</w:p>
        </w:tc>
      </w:tr>
      <w:tr xmlns:wp14="http://schemas.microsoft.com/office/word/2010/wordml" w:rsidR="00000000" w:rsidTr="7FC2A463" w14:paraId="35D3B4E5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2EF2A18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Flow: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2966B6A4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Main (success) Flow: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1</w:t>
            </w:r>
            <w:proofErr w:type="gramStart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).Tap</w:t>
            </w:r>
            <w:proofErr w:type="gramEnd"/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the Projector to access projector options.</w:t>
            </w:r>
          </w:p>
        </w:tc>
      </w:tr>
      <w:tr xmlns:wp14="http://schemas.microsoft.com/office/word/2010/wordml" w:rsidR="00000000" w:rsidTr="7FC2A463" w14:paraId="368D2B65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16DEB4AB" wp14:textId="77777777">
            <w:pPr>
              <w:pStyle w:val="BodyText"/>
              <w:snapToGrid w:val="0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0DA491EA" wp14:textId="26102EBB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Alternate Flows: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  <w:r w:rsidRPr="7FC2A463" w:rsidR="62D39BC2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  <w:tr xmlns:wp14="http://schemas.microsoft.com/office/word/2010/wordml" w:rsidR="00000000" w:rsidTr="7FC2A463" w14:paraId="047B40BE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F2E24C4" wp14:textId="77777777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</w:pPr>
            <w:r w:rsidRPr="7FC2A463" w:rsidR="008F0BF7">
              <w:rPr>
                <w:rFonts w:ascii="Times New Roman Italic" w:hAnsi="Times New Roman Italic" w:eastAsia="Times New Roman Italic" w:cs="Times New Roman Italic"/>
                <w:b w:val="1"/>
                <w:bCs w:val="1"/>
                <w:i w:val="0"/>
                <w:iCs w:val="0"/>
                <w:color w:val="auto"/>
              </w:rPr>
              <w:t>Post Condition:</w:t>
            </w:r>
          </w:p>
        </w:tc>
        <w:tc>
          <w:tcPr>
            <w:tcW w:w="7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C2A463" w:rsidRDefault="008F0BF7" w14:paraId="7B1AF936" wp14:textId="4A138B43">
            <w:pPr>
              <w:pStyle w:val="BodyText"/>
              <w:spacing w:after="120"/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</w:pPr>
            <w:r w:rsidRPr="7FC2A463" w:rsidR="56198776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>None</w:t>
            </w:r>
            <w:r w:rsidRPr="7FC2A463" w:rsidR="008F0BF7">
              <w:rPr>
                <w:rFonts w:ascii="Times New Roman Italic" w:hAnsi="Times New Roman Italic" w:eastAsia="Times New Roman Italic" w:cs="Times New Roman Italic"/>
                <w:i w:val="0"/>
                <w:iCs w:val="0"/>
                <w:color w:val="auto"/>
              </w:rPr>
              <w:t xml:space="preserve"> </w:t>
            </w:r>
          </w:p>
        </w:tc>
      </w:tr>
    </w:tbl>
    <w:p xmlns:wp14="http://schemas.microsoft.com/office/word/2010/wordml" w:rsidR="00000000" w:rsidP="7FC2A463" w:rsidRDefault="008F0BF7" w14:paraId="0AD9C6F4" wp14:textId="77777777">
      <w:pPr>
        <w:rPr>
          <w:rFonts w:ascii="Times New Roman Italic" w:hAnsi="Times New Roman Italic" w:eastAsia="Times New Roman Italic" w:cs="Times New Roman Italic"/>
          <w:color w:val="auto"/>
        </w:rPr>
      </w:pPr>
    </w:p>
    <w:sectPr w:rsidR="00000000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8F0BF7" w14:paraId="5023141B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000000" w:rsidRDefault="008F0BF7" w14:paraId="1F3B1409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Italic">
    <w:panose1 w:val="02020503050405090304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27"/>
      <w:gridCol w:w="4527"/>
    </w:tblGrid>
    <w:tr xmlns:wp14="http://schemas.microsoft.com/office/word/2010/wordml" w:rsidR="00000000" w14:paraId="30A0F67D" wp14:textId="77777777">
      <w:tc>
        <w:tcPr>
          <w:tcW w:w="4527" w:type="dxa"/>
          <w:shd w:val="clear" w:color="auto" w:fill="auto"/>
        </w:tcPr>
        <w:p w:rsidR="00000000" w:rsidRDefault="008F0BF7" w14:paraId="3A0E018C" wp14:textId="77777777">
          <w:pPr>
            <w:pStyle w:val="Header"/>
            <w:spacing w:after="0"/>
            <w:jc w:val="left"/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7" w:type="dxa"/>
          <w:shd w:val="clear" w:color="auto" w:fill="auto"/>
        </w:tcPr>
        <w:p w:rsidR="00000000" w:rsidRDefault="008F0BF7" w14:paraId="75875B08" wp14:textId="77777777">
          <w:pPr>
            <w:pStyle w:val="Header"/>
            <w:spacing w:after="0"/>
            <w:jc w:val="right"/>
          </w:pPr>
          <w:r>
            <w:rPr>
              <w:sz w:val="16"/>
              <w:szCs w:val="16"/>
            </w:rPr>
            <w:t xml:space="preserve">Page </w:t>
          </w:r>
          <w:r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 xml:space="preserve"> PAGE </w:instrText>
          </w:r>
          <w:r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sz w:val="16"/>
              <w:szCs w:val="16"/>
            </w:rPr>
            <w:t>7</w:t>
          </w:r>
          <w:r>
            <w:rPr>
              <w:rStyle w:val="PageNumber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000000" w:rsidRDefault="008F0BF7" w14:paraId="562C75D1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8F0BF7" w14:paraId="4B1F511A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8F0BF7" w14:paraId="664355AD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000000" w:rsidRDefault="008F0BF7" w14:paraId="1A965116" wp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8F0BF7" w14:paraId="7DF4E37C" wp14:textId="77777777">
    <w:pPr>
      <w:pStyle w:val="Header"/>
      <w:spacing w:after="0"/>
      <w:jc w:val="left"/>
    </w:pPr>
    <w:r>
      <w:rPr>
        <w:sz w:val="16"/>
        <w:szCs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8F0BF7" w14:paraId="65F9C3DC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view w:val="normal"/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F7"/>
    <w:rsid w:val="008F0BF7"/>
    <w:rsid w:val="038183C1"/>
    <w:rsid w:val="0889647B"/>
    <w:rsid w:val="08C48063"/>
    <w:rsid w:val="092690BD"/>
    <w:rsid w:val="0A391594"/>
    <w:rsid w:val="0B290670"/>
    <w:rsid w:val="0B79131A"/>
    <w:rsid w:val="117E91A6"/>
    <w:rsid w:val="11A85AF5"/>
    <w:rsid w:val="11E2E3CB"/>
    <w:rsid w:val="12C9A332"/>
    <w:rsid w:val="15D011A4"/>
    <w:rsid w:val="168A55D7"/>
    <w:rsid w:val="1705DA1A"/>
    <w:rsid w:val="18785E4D"/>
    <w:rsid w:val="190DBBB2"/>
    <w:rsid w:val="1B6E3DD4"/>
    <w:rsid w:val="1E53EE28"/>
    <w:rsid w:val="2014FCFE"/>
    <w:rsid w:val="227815C9"/>
    <w:rsid w:val="23A16816"/>
    <w:rsid w:val="243737E6"/>
    <w:rsid w:val="26141CD0"/>
    <w:rsid w:val="2BC2C8DC"/>
    <w:rsid w:val="2C4FADD2"/>
    <w:rsid w:val="2C560B7F"/>
    <w:rsid w:val="2CE68D9F"/>
    <w:rsid w:val="2D0DA89F"/>
    <w:rsid w:val="2D773A13"/>
    <w:rsid w:val="2E93B3C2"/>
    <w:rsid w:val="2E93F088"/>
    <w:rsid w:val="30316678"/>
    <w:rsid w:val="31D20695"/>
    <w:rsid w:val="32BB93E5"/>
    <w:rsid w:val="36885FE6"/>
    <w:rsid w:val="37BF06E6"/>
    <w:rsid w:val="39713712"/>
    <w:rsid w:val="3C9ADB62"/>
    <w:rsid w:val="3E6A6789"/>
    <w:rsid w:val="3ED2E5D2"/>
    <w:rsid w:val="432AEEF1"/>
    <w:rsid w:val="43FAE5AC"/>
    <w:rsid w:val="4553D4FD"/>
    <w:rsid w:val="4613E412"/>
    <w:rsid w:val="46894357"/>
    <w:rsid w:val="4815A3A4"/>
    <w:rsid w:val="4A0A288B"/>
    <w:rsid w:val="4B0BDBAA"/>
    <w:rsid w:val="4DE00563"/>
    <w:rsid w:val="4E4FFC7E"/>
    <w:rsid w:val="4F14DAC4"/>
    <w:rsid w:val="514ABA71"/>
    <w:rsid w:val="5170215F"/>
    <w:rsid w:val="5248F56D"/>
    <w:rsid w:val="524E349C"/>
    <w:rsid w:val="5369515B"/>
    <w:rsid w:val="556AFF7E"/>
    <w:rsid w:val="56198776"/>
    <w:rsid w:val="57962594"/>
    <w:rsid w:val="579F3C02"/>
    <w:rsid w:val="5C45B287"/>
    <w:rsid w:val="5D11D26F"/>
    <w:rsid w:val="5FF94A61"/>
    <w:rsid w:val="60EA4EDA"/>
    <w:rsid w:val="62D39BC2"/>
    <w:rsid w:val="637EBACF"/>
    <w:rsid w:val="649EE62A"/>
    <w:rsid w:val="65D026DD"/>
    <w:rsid w:val="65E0F06A"/>
    <w:rsid w:val="66548059"/>
    <w:rsid w:val="67250153"/>
    <w:rsid w:val="697EE9D7"/>
    <w:rsid w:val="6B4019B9"/>
    <w:rsid w:val="6C3F5B6B"/>
    <w:rsid w:val="6C710EF6"/>
    <w:rsid w:val="6CDBDC0D"/>
    <w:rsid w:val="6CFF3F25"/>
    <w:rsid w:val="77AAEFA7"/>
    <w:rsid w:val="7861C199"/>
    <w:rsid w:val="78B461AE"/>
    <w:rsid w:val="7B065556"/>
    <w:rsid w:val="7BC787CC"/>
    <w:rsid w:val="7DE14241"/>
    <w:rsid w:val="7FC2A463"/>
    <w:rsid w:val="7FDC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7523AF79-CCA8-49CA-996E-4FC389460F19}"/>
  <w14:docId w14:val="78B0A06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after="240"/>
      <w:jc w:val="both"/>
    </w:pPr>
    <w:rPr>
      <w:rFonts w:ascii="Arial" w:hAnsi="Arial" w:cs="Arial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120"/>
      <w:outlineLvl w:val="0"/>
    </w:pPr>
    <w:rPr>
      <w:rFonts w:ascii="Arial Bold" w:hAnsi="Arial Bold" w:cs="Arial Bold"/>
      <w:b/>
      <w:kern w:val="2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hint="default" w:ascii="Symbol" w:hAnsi="Symbol" w:cs="Symbol"/>
    </w:rPr>
  </w:style>
  <w:style w:type="character" w:styleId="WW8Num5z1" w:customStyle="1">
    <w:name w:val="WW8Num5z1"/>
    <w:rPr>
      <w:rFonts w:hint="default" w:ascii="Symbol" w:hAnsi="Symbol" w:cs="Symbol"/>
      <w:color w:val="auto"/>
    </w:rPr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DefaultParagraphFont0">
    <w:name w:val="Default Paragraph Font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80"/>
      <w:u w:val="single"/>
      <w:lang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lueText" w:customStyle="1">
    <w:name w:val="Blue Text"/>
    <w:basedOn w:val="Normal"/>
    <w:rPr>
      <w:bCs/>
      <w:i/>
      <w:color w:val="0000FF"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TD.dot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Team Name/Project Name</dc:title>
  <dc:subject/>
  <dc:creator/>
  <keywords/>
  <lastModifiedBy>ARCHIT GOYAL</lastModifiedBy>
  <revision>2</revision>
  <lastPrinted>2005-10-11T20:29:00.0000000Z</lastPrinted>
  <dcterms:created xsi:type="dcterms:W3CDTF">2020-02-01T10:50:00.0000000Z</dcterms:created>
  <dcterms:modified xsi:type="dcterms:W3CDTF">2020-02-01T14:43:49.1631390Z</dcterms:modified>
</coreProperties>
</file>